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A4F0" w14:textId="7DF70100" w:rsidR="00C6554A" w:rsidRPr="008B5277" w:rsidRDefault="005F005D" w:rsidP="00C6554A">
      <w:pPr>
        <w:pStyle w:val="Fotografia"/>
      </w:pPr>
      <w:r w:rsidRPr="005F005D">
        <w:rPr>
          <w:noProof/>
        </w:rPr>
        <w:drawing>
          <wp:anchor distT="0" distB="0" distL="114300" distR="114300" simplePos="0" relativeHeight="251659264" behindDoc="1" locked="0" layoutInCell="1" allowOverlap="1" wp14:anchorId="4C7D6CC1" wp14:editId="18297438">
            <wp:simplePos x="0" y="0"/>
            <wp:positionH relativeFrom="column">
              <wp:posOffset>4429125</wp:posOffset>
            </wp:positionH>
            <wp:positionV relativeFrom="paragraph">
              <wp:posOffset>-1905</wp:posOffset>
            </wp:positionV>
            <wp:extent cx="1838325" cy="866775"/>
            <wp:effectExtent l="0" t="0" r="9525" b="9525"/>
            <wp:wrapNone/>
            <wp:docPr id="583719474" name="Imagem 1" descr="Uma imagem com texto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9474" name="Imagem 1" descr="Uma imagem com texto, Tipo de letra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05D">
        <w:rPr>
          <w:noProof/>
        </w:rPr>
        <w:drawing>
          <wp:anchor distT="0" distB="0" distL="114300" distR="114300" simplePos="0" relativeHeight="251658240" behindDoc="1" locked="0" layoutInCell="1" allowOverlap="1" wp14:anchorId="640BB7C7" wp14:editId="6BD6B021">
            <wp:simplePos x="0" y="0"/>
            <wp:positionH relativeFrom="column">
              <wp:posOffset>-914400</wp:posOffset>
            </wp:positionH>
            <wp:positionV relativeFrom="paragraph">
              <wp:posOffset>7620</wp:posOffset>
            </wp:positionV>
            <wp:extent cx="1895740" cy="666843"/>
            <wp:effectExtent l="0" t="0" r="9525" b="0"/>
            <wp:wrapNone/>
            <wp:docPr id="386737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F8C17" w14:textId="77777777" w:rsidR="005F005D" w:rsidRDefault="005F005D" w:rsidP="00C6554A">
      <w:pPr>
        <w:pStyle w:val="Ttulo"/>
      </w:pPr>
    </w:p>
    <w:p w14:paraId="3E17F3E2" w14:textId="77777777" w:rsidR="005F005D" w:rsidRDefault="005F005D" w:rsidP="00C6554A">
      <w:pPr>
        <w:pStyle w:val="Ttulo"/>
      </w:pPr>
    </w:p>
    <w:p w14:paraId="04D09C73" w14:textId="77777777" w:rsidR="009C206D" w:rsidRDefault="009C206D" w:rsidP="00C6554A">
      <w:pPr>
        <w:pStyle w:val="Ttulo"/>
      </w:pPr>
    </w:p>
    <w:p w14:paraId="15C5BA05" w14:textId="77777777" w:rsidR="009C206D" w:rsidRDefault="009C206D" w:rsidP="00C6554A">
      <w:pPr>
        <w:pStyle w:val="Ttulo"/>
      </w:pPr>
    </w:p>
    <w:p w14:paraId="492A6290" w14:textId="77777777" w:rsidR="009C206D" w:rsidRDefault="009C206D" w:rsidP="00C6554A">
      <w:pPr>
        <w:pStyle w:val="Ttulo"/>
      </w:pPr>
    </w:p>
    <w:p w14:paraId="66CBBCBC" w14:textId="62C7CA1A" w:rsidR="00C6554A" w:rsidRPr="009C206D" w:rsidRDefault="009C206D" w:rsidP="005F005D">
      <w:pPr>
        <w:pStyle w:val="Ttulo"/>
        <w:rPr>
          <w:sz w:val="48"/>
          <w:szCs w:val="16"/>
        </w:rPr>
      </w:pPr>
      <w:r w:rsidRPr="009C206D">
        <w:rPr>
          <w:sz w:val="48"/>
          <w:szCs w:val="16"/>
        </w:rPr>
        <w:t xml:space="preserve">Relatório </w:t>
      </w:r>
      <w:r w:rsidR="007D7202">
        <w:rPr>
          <w:sz w:val="48"/>
          <w:szCs w:val="16"/>
        </w:rPr>
        <w:t xml:space="preserve">Sprint </w:t>
      </w:r>
      <w:r w:rsidR="00CD4768">
        <w:rPr>
          <w:sz w:val="48"/>
          <w:szCs w:val="16"/>
        </w:rPr>
        <w:t>3</w:t>
      </w:r>
    </w:p>
    <w:p w14:paraId="3FAB2576" w14:textId="0037DF49" w:rsidR="005F005D" w:rsidRDefault="00CD4768" w:rsidP="000045AE">
      <w:pPr>
        <w:pStyle w:val="InformaesdeContacto"/>
      </w:pPr>
      <w:r>
        <w:rPr>
          <w:i/>
          <w:iCs/>
          <w:sz w:val="40"/>
          <w:szCs w:val="40"/>
        </w:rPr>
        <w:t>Energia e Potência térmica</w:t>
      </w:r>
    </w:p>
    <w:p w14:paraId="6A379AE5" w14:textId="77777777" w:rsidR="005F005D" w:rsidRDefault="005F005D" w:rsidP="00C6554A">
      <w:pPr>
        <w:pStyle w:val="InformaesdeContacto"/>
      </w:pPr>
    </w:p>
    <w:p w14:paraId="5778E4B6" w14:textId="77777777" w:rsidR="005F005D" w:rsidRDefault="005F005D" w:rsidP="005F005D">
      <w:pPr>
        <w:pStyle w:val="InformaesdeContacto"/>
        <w:jc w:val="left"/>
      </w:pPr>
    </w:p>
    <w:p w14:paraId="77E2CC92" w14:textId="77777777" w:rsidR="005F005D" w:rsidRDefault="005F005D" w:rsidP="005F005D">
      <w:pPr>
        <w:pStyle w:val="InformaesdeContacto"/>
        <w:jc w:val="left"/>
      </w:pPr>
    </w:p>
    <w:p w14:paraId="4F5E7B97" w14:textId="77777777" w:rsidR="009C206D" w:rsidRDefault="009C206D" w:rsidP="005F005D">
      <w:pPr>
        <w:pStyle w:val="InformaesdeContacto"/>
        <w:jc w:val="left"/>
      </w:pPr>
    </w:p>
    <w:p w14:paraId="12A5BD85" w14:textId="77777777" w:rsidR="009C206D" w:rsidRDefault="009C206D" w:rsidP="005F005D">
      <w:pPr>
        <w:pStyle w:val="InformaesdeContacto"/>
        <w:jc w:val="left"/>
      </w:pPr>
    </w:p>
    <w:p w14:paraId="527C1512" w14:textId="77777777" w:rsidR="009C206D" w:rsidRDefault="009C206D" w:rsidP="005F005D">
      <w:pPr>
        <w:pStyle w:val="InformaesdeContacto"/>
        <w:jc w:val="left"/>
      </w:pPr>
    </w:p>
    <w:p w14:paraId="4AC11987" w14:textId="77777777" w:rsidR="009C206D" w:rsidRDefault="009C206D" w:rsidP="005F005D">
      <w:pPr>
        <w:pStyle w:val="InformaesdeContacto"/>
        <w:jc w:val="left"/>
      </w:pPr>
    </w:p>
    <w:p w14:paraId="47AF8F9A" w14:textId="77777777" w:rsidR="009C206D" w:rsidRDefault="009C206D" w:rsidP="005F005D">
      <w:pPr>
        <w:pStyle w:val="InformaesdeContacto"/>
        <w:jc w:val="left"/>
      </w:pPr>
    </w:p>
    <w:p w14:paraId="610FE4DD" w14:textId="77777777" w:rsidR="009C206D" w:rsidRDefault="009C206D" w:rsidP="005F005D">
      <w:pPr>
        <w:pStyle w:val="InformaesdeContacto"/>
        <w:jc w:val="left"/>
      </w:pPr>
    </w:p>
    <w:p w14:paraId="58E0E5AE" w14:textId="77777777" w:rsidR="009C206D" w:rsidRDefault="009C206D" w:rsidP="005F005D">
      <w:pPr>
        <w:pStyle w:val="InformaesdeContacto"/>
        <w:jc w:val="left"/>
      </w:pPr>
    </w:p>
    <w:p w14:paraId="6B420C17" w14:textId="77777777" w:rsidR="009C206D" w:rsidRDefault="009C206D" w:rsidP="005F005D">
      <w:pPr>
        <w:pStyle w:val="InformaesdeContacto"/>
        <w:jc w:val="left"/>
      </w:pPr>
    </w:p>
    <w:p w14:paraId="11E1D133" w14:textId="77777777" w:rsidR="009C206D" w:rsidRDefault="009C206D" w:rsidP="005F005D">
      <w:pPr>
        <w:pStyle w:val="InformaesdeContacto"/>
        <w:jc w:val="left"/>
      </w:pPr>
    </w:p>
    <w:p w14:paraId="74393838" w14:textId="77777777" w:rsidR="009C206D" w:rsidRDefault="009C206D" w:rsidP="005F005D">
      <w:pPr>
        <w:pStyle w:val="InformaesdeContacto"/>
        <w:jc w:val="left"/>
      </w:pPr>
    </w:p>
    <w:p w14:paraId="566A6A77" w14:textId="4C4F2F11" w:rsidR="005F005D" w:rsidRDefault="005F005D" w:rsidP="005F005D">
      <w:pPr>
        <w:pStyle w:val="InformaesdeContacto"/>
        <w:jc w:val="left"/>
        <w:rPr>
          <w:b/>
          <w:bCs/>
        </w:rPr>
      </w:pPr>
      <w:r>
        <w:rPr>
          <w:b/>
          <w:bCs/>
        </w:rPr>
        <w:t>Autores:</w:t>
      </w:r>
    </w:p>
    <w:p w14:paraId="2CB35D14" w14:textId="221FD6B5" w:rsidR="005F005D" w:rsidRDefault="005F005D" w:rsidP="005F005D">
      <w:pPr>
        <w:pStyle w:val="InformaesdeContacto"/>
        <w:jc w:val="left"/>
      </w:pPr>
      <w:r>
        <w:t>Vasco Sousa, 1221700</w:t>
      </w:r>
    </w:p>
    <w:p w14:paraId="0C7E3859" w14:textId="13944884" w:rsidR="005F005D" w:rsidRDefault="005F005D" w:rsidP="005F005D">
      <w:pPr>
        <w:pStyle w:val="InformaesdeContacto"/>
        <w:jc w:val="left"/>
      </w:pPr>
      <w:r>
        <w:t>Rafael Araújo, 1201804</w:t>
      </w:r>
    </w:p>
    <w:p w14:paraId="130FADC6" w14:textId="33FC76C5" w:rsidR="005F005D" w:rsidRDefault="005F005D" w:rsidP="005F005D">
      <w:pPr>
        <w:pStyle w:val="InformaesdeContacto"/>
        <w:jc w:val="left"/>
      </w:pPr>
      <w:r>
        <w:t>João Pinto, 1221694</w:t>
      </w:r>
    </w:p>
    <w:p w14:paraId="4A7204A0" w14:textId="736738AD" w:rsidR="005F005D" w:rsidRDefault="005F005D" w:rsidP="005F005D">
      <w:pPr>
        <w:pStyle w:val="InformaesdeContacto"/>
        <w:jc w:val="left"/>
      </w:pPr>
      <w:r>
        <w:t>José Sá, 1220</w:t>
      </w:r>
      <w:r w:rsidR="00CB0226">
        <w:t>612</w:t>
      </w:r>
    </w:p>
    <w:p w14:paraId="65E19A28" w14:textId="77777777" w:rsidR="009C206D" w:rsidRDefault="009C206D" w:rsidP="005F005D">
      <w:pPr>
        <w:pStyle w:val="InformaesdeContacto"/>
        <w:jc w:val="left"/>
      </w:pPr>
    </w:p>
    <w:p w14:paraId="327AF1CB" w14:textId="77777777" w:rsidR="009C206D" w:rsidRDefault="009C206D" w:rsidP="005F005D">
      <w:pPr>
        <w:pStyle w:val="InformaesdeContacto"/>
        <w:jc w:val="left"/>
      </w:pPr>
    </w:p>
    <w:p w14:paraId="1A15071C" w14:textId="00A03D29" w:rsidR="009C206D" w:rsidRDefault="009C206D" w:rsidP="005F005D">
      <w:pPr>
        <w:pStyle w:val="InformaesdeContacto"/>
        <w:jc w:val="left"/>
      </w:pPr>
      <w:r>
        <w:rPr>
          <w:b/>
          <w:bCs/>
        </w:rPr>
        <w:t xml:space="preserve">Turma: </w:t>
      </w:r>
      <w:r w:rsidR="00761C78">
        <w:t>2</w:t>
      </w:r>
      <w:r>
        <w:t xml:space="preserve">DI                       </w:t>
      </w:r>
      <w:r>
        <w:rPr>
          <w:b/>
          <w:bCs/>
        </w:rPr>
        <w:t xml:space="preserve">Grupo: </w:t>
      </w:r>
      <w:r w:rsidR="007D7202">
        <w:t>94</w:t>
      </w:r>
    </w:p>
    <w:p w14:paraId="51F945A7" w14:textId="77777777" w:rsidR="009C206D" w:rsidRPr="009C206D" w:rsidRDefault="009C206D" w:rsidP="005F005D">
      <w:pPr>
        <w:pStyle w:val="InformaesdeContacto"/>
        <w:jc w:val="left"/>
      </w:pPr>
    </w:p>
    <w:p w14:paraId="6FCDE151" w14:textId="77777777" w:rsidR="005F005D" w:rsidRDefault="005F005D" w:rsidP="005F005D">
      <w:pPr>
        <w:pStyle w:val="InformaesdeContacto"/>
        <w:jc w:val="left"/>
      </w:pPr>
    </w:p>
    <w:p w14:paraId="48AAA680" w14:textId="0F4D1237" w:rsidR="00173E42" w:rsidRDefault="009C206D" w:rsidP="007D7202">
      <w:pPr>
        <w:pStyle w:val="InformaesdeContacto"/>
        <w:jc w:val="left"/>
        <w:rPr>
          <w:lang w:bidi="pt-PT"/>
        </w:rPr>
      </w:pPr>
      <w:r>
        <w:rPr>
          <w:b/>
          <w:bCs/>
        </w:rPr>
        <w:t xml:space="preserve">Data: </w:t>
      </w:r>
      <w:r w:rsidR="00CD4768">
        <w:t>01</w:t>
      </w:r>
      <w:r>
        <w:t>/</w:t>
      </w:r>
      <w:r w:rsidR="00CD4768">
        <w:t>0</w:t>
      </w:r>
      <w:r w:rsidR="000045AE">
        <w:t>1</w:t>
      </w:r>
      <w:r>
        <w:t>/2023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116223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6B2CA" w14:textId="5AC1F192" w:rsidR="008D0723" w:rsidRDefault="008D0723">
          <w:pPr>
            <w:pStyle w:val="Cabealhodondice"/>
          </w:pPr>
          <w:r>
            <w:t>Índice</w:t>
          </w:r>
        </w:p>
        <w:p w14:paraId="10EF4D90" w14:textId="2097CCF7" w:rsidR="0022576F" w:rsidRDefault="008D0723">
          <w:pPr>
            <w:pStyle w:val="ndice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26675" w:history="1">
            <w:r w:rsidR="0022576F" w:rsidRPr="00CF46AC">
              <w:rPr>
                <w:rStyle w:val="Hiperligao"/>
                <w:noProof/>
              </w:rPr>
              <w:t>1.</w:t>
            </w:r>
            <w:r w:rsidR="0022576F"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="0022576F" w:rsidRPr="00CF46AC">
              <w:rPr>
                <w:rStyle w:val="Hiperligao"/>
                <w:noProof/>
              </w:rPr>
              <w:t>Introdução</w:t>
            </w:r>
            <w:r w:rsidR="0022576F">
              <w:rPr>
                <w:noProof/>
                <w:webHidden/>
              </w:rPr>
              <w:tab/>
            </w:r>
            <w:r w:rsidR="0022576F">
              <w:rPr>
                <w:noProof/>
                <w:webHidden/>
              </w:rPr>
              <w:fldChar w:fldCharType="begin"/>
            </w:r>
            <w:r w:rsidR="0022576F">
              <w:rPr>
                <w:noProof/>
                <w:webHidden/>
              </w:rPr>
              <w:instrText xml:space="preserve"> PAGEREF _Toc155026675 \h </w:instrText>
            </w:r>
            <w:r w:rsidR="0022576F">
              <w:rPr>
                <w:noProof/>
                <w:webHidden/>
              </w:rPr>
            </w:r>
            <w:r w:rsidR="0022576F">
              <w:rPr>
                <w:noProof/>
                <w:webHidden/>
              </w:rPr>
              <w:fldChar w:fldCharType="separate"/>
            </w:r>
            <w:r w:rsidR="0022576F">
              <w:rPr>
                <w:noProof/>
                <w:webHidden/>
              </w:rPr>
              <w:t>2</w:t>
            </w:r>
            <w:r w:rsidR="0022576F">
              <w:rPr>
                <w:noProof/>
                <w:webHidden/>
              </w:rPr>
              <w:fldChar w:fldCharType="end"/>
            </w:r>
          </w:hyperlink>
        </w:p>
        <w:p w14:paraId="477F4AAE" w14:textId="5A945783" w:rsidR="0022576F" w:rsidRDefault="0022576F">
          <w:pPr>
            <w:pStyle w:val="ndice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76" w:history="1">
            <w:r w:rsidRPr="00CF46AC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C5FB" w14:textId="6909AACC" w:rsidR="0022576F" w:rsidRDefault="0022576F">
          <w:pPr>
            <w:pStyle w:val="ndice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77" w:history="1">
            <w:r w:rsidRPr="00CF46AC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Dados Calculados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270C" w14:textId="4FD7D45E" w:rsidR="0022576F" w:rsidRDefault="0022576F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78" w:history="1">
            <w:r w:rsidRPr="00CF46AC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USFA05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AA63" w14:textId="664071EB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79" w:history="1">
            <w:r w:rsidRPr="00CF46AC">
              <w:rPr>
                <w:rStyle w:val="Hiperligao"/>
                <w:noProof/>
              </w:rPr>
              <w:t>3.1.1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6632" w14:textId="20452A31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0" w:history="1">
            <w:r w:rsidRPr="00CF46AC">
              <w:rPr>
                <w:rStyle w:val="Hiperligao"/>
                <w:noProof/>
              </w:rPr>
              <w:t>3.1.2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318E" w14:textId="05901A1D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1" w:history="1">
            <w:r w:rsidRPr="00CF46AC">
              <w:rPr>
                <w:rStyle w:val="Hiperligao"/>
                <w:noProof/>
              </w:rPr>
              <w:t>3.1.3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E091" w14:textId="37A71A9C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2" w:history="1">
            <w:r w:rsidRPr="00CF46AC">
              <w:rPr>
                <w:rStyle w:val="Hiperligao"/>
                <w:noProof/>
              </w:rPr>
              <w:t>3.1.4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D531" w14:textId="6359D18C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3" w:history="1">
            <w:r w:rsidRPr="00CF46AC">
              <w:rPr>
                <w:rStyle w:val="Hiperligao"/>
                <w:noProof/>
              </w:rPr>
              <w:t>3.1.5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B3B0" w14:textId="24AC8A86" w:rsidR="0022576F" w:rsidRDefault="0022576F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4" w:history="1">
            <w:r w:rsidRPr="00CF46AC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USFA06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1637" w14:textId="2D6506B5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5" w:history="1">
            <w:r w:rsidRPr="00CF46AC">
              <w:rPr>
                <w:rStyle w:val="Hiperligao"/>
                <w:noProof/>
              </w:rPr>
              <w:t>3.2.1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Temperaturas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2D6C" w14:textId="243B7044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6" w:history="1">
            <w:r w:rsidRPr="00CF46AC">
              <w:rPr>
                <w:rStyle w:val="Hiperligao"/>
                <w:noProof/>
              </w:rPr>
              <w:t>3.2.2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625F" w14:textId="37238F45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7" w:history="1">
            <w:r w:rsidRPr="00CF46AC">
              <w:rPr>
                <w:rStyle w:val="Hiperligao"/>
                <w:noProof/>
              </w:rPr>
              <w:t>3.2.3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C40F" w14:textId="1D011651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8" w:history="1">
            <w:r w:rsidRPr="00CF46AC">
              <w:rPr>
                <w:rStyle w:val="Hiperligao"/>
                <w:noProof/>
              </w:rPr>
              <w:t>3.2.4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3C5A" w14:textId="4EAC759B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89" w:history="1">
            <w:r w:rsidRPr="00CF46AC">
              <w:rPr>
                <w:rStyle w:val="Hiperligao"/>
                <w:noProof/>
              </w:rPr>
              <w:t>3.2.5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3EC8" w14:textId="4C279E75" w:rsidR="0022576F" w:rsidRDefault="0022576F">
          <w:pPr>
            <w:pStyle w:val="ndice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90" w:history="1">
            <w:r w:rsidRPr="00CF46AC">
              <w:rPr>
                <w:rStyle w:val="Hiperligao"/>
                <w:noProof/>
              </w:rPr>
              <w:t>3.2.6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Zona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62B0" w14:textId="4B5508AB" w:rsidR="0022576F" w:rsidRDefault="0022576F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91" w:history="1">
            <w:r w:rsidRPr="00CF46AC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USFA07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C039" w14:textId="0596D180" w:rsidR="0022576F" w:rsidRDefault="0022576F">
          <w:pPr>
            <w:pStyle w:val="ndice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92" w:history="1">
            <w:r w:rsidRPr="00CF46AC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Dados do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0CB8" w14:textId="5F466A76" w:rsidR="0022576F" w:rsidRDefault="0022576F">
          <w:pPr>
            <w:pStyle w:val="ndice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5026693" w:history="1">
            <w:r w:rsidRPr="00CF46AC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CF46A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B7B0" w14:textId="5F7FC9A8" w:rsidR="008D0723" w:rsidRDefault="008D0723">
          <w:r>
            <w:rPr>
              <w:b/>
              <w:bCs/>
            </w:rPr>
            <w:fldChar w:fldCharType="end"/>
          </w:r>
        </w:p>
      </w:sdtContent>
    </w:sdt>
    <w:p w14:paraId="0680CCCD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525B9E06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2C715957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41E34D84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49A9ED09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25D11B22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4FA57D5D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66F0D5AA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38CA88EE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42199609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3FF66174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702CD946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03FA95F2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0D5D8E56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43E82AA9" w14:textId="77777777" w:rsidR="007D7202" w:rsidRDefault="007D7202" w:rsidP="007D7202">
      <w:pPr>
        <w:pStyle w:val="InformaesdeContacto"/>
        <w:jc w:val="left"/>
        <w:rPr>
          <w:lang w:bidi="pt-PT"/>
        </w:rPr>
      </w:pPr>
    </w:p>
    <w:p w14:paraId="4ACF527C" w14:textId="77777777" w:rsidR="007D7202" w:rsidRDefault="007D7202" w:rsidP="007D7202">
      <w:pPr>
        <w:pStyle w:val="InformaesdeContacto"/>
        <w:jc w:val="left"/>
      </w:pPr>
    </w:p>
    <w:p w14:paraId="73BE76B6" w14:textId="43CAA1BA" w:rsidR="00373587" w:rsidRDefault="007D7202" w:rsidP="00693950">
      <w:pPr>
        <w:pStyle w:val="Ttulo1"/>
        <w:numPr>
          <w:ilvl w:val="0"/>
          <w:numId w:val="30"/>
        </w:numPr>
      </w:pPr>
      <w:bookmarkStart w:id="0" w:name="_Toc155026675"/>
      <w:r>
        <w:lastRenderedPageBreak/>
        <w:t>Introdução</w:t>
      </w:r>
      <w:bookmarkEnd w:id="0"/>
    </w:p>
    <w:p w14:paraId="54131C42" w14:textId="77777777" w:rsidR="007D7202" w:rsidRDefault="007D7202" w:rsidP="007D7202"/>
    <w:p w14:paraId="42215491" w14:textId="33C2E328" w:rsidR="00B633B4" w:rsidRDefault="007D7202" w:rsidP="00B633B4">
      <w:pPr>
        <w:ind w:firstLine="720"/>
        <w:jc w:val="both"/>
      </w:pPr>
      <w:r>
        <w:t xml:space="preserve">Este relatório tem como objetivo apresentar todo o </w:t>
      </w:r>
      <w:r w:rsidR="0016646F">
        <w:t>trabalho</w:t>
      </w:r>
      <w:r>
        <w:t xml:space="preserve"> elaborado pelo nosso grupo durante o Sprint </w:t>
      </w:r>
      <w:r w:rsidR="00CD4768">
        <w:t>3</w:t>
      </w:r>
      <w:r>
        <w:t xml:space="preserve"> para a unidade curricular de Física Aplicada (FSIAP), desde </w:t>
      </w:r>
      <w:r w:rsidR="00CD4768">
        <w:t>os cálculos das energias e potências de cada zona até às medições das temperaturas e da humidade dos diferentes meios</w:t>
      </w:r>
      <w:r>
        <w:t>. Sendo assim, iremos começar por</w:t>
      </w:r>
      <w:r w:rsidR="00CD4768">
        <w:t xml:space="preserve"> fazer uma breve introdução teórica, avançando depois para a demonstração dos </w:t>
      </w:r>
      <w:r w:rsidR="009160FF">
        <w:t>resultados calculados</w:t>
      </w:r>
      <w:r w:rsidR="00CD4768">
        <w:t xml:space="preserve"> e acabando com a demonstração dos valores registados pelo sensor</w:t>
      </w:r>
      <w:r w:rsidR="0016646F">
        <w:t>.</w:t>
      </w:r>
    </w:p>
    <w:p w14:paraId="1E3A5139" w14:textId="77777777" w:rsidR="00B633B4" w:rsidRDefault="00B633B4" w:rsidP="00B633B4">
      <w:pPr>
        <w:ind w:firstLine="720"/>
        <w:jc w:val="both"/>
      </w:pPr>
    </w:p>
    <w:p w14:paraId="535C2750" w14:textId="77777777" w:rsidR="00B633B4" w:rsidRDefault="00B633B4" w:rsidP="00B633B4">
      <w:pPr>
        <w:ind w:firstLine="720"/>
        <w:jc w:val="both"/>
      </w:pPr>
    </w:p>
    <w:p w14:paraId="56423EBC" w14:textId="77777777" w:rsidR="00B633B4" w:rsidRDefault="00B633B4" w:rsidP="00B633B4">
      <w:pPr>
        <w:ind w:firstLine="720"/>
        <w:jc w:val="both"/>
      </w:pPr>
    </w:p>
    <w:p w14:paraId="0396022D" w14:textId="77777777" w:rsidR="00B633B4" w:rsidRDefault="00B633B4" w:rsidP="00B633B4">
      <w:pPr>
        <w:ind w:firstLine="720"/>
        <w:jc w:val="both"/>
      </w:pPr>
    </w:p>
    <w:p w14:paraId="765EC8B1" w14:textId="77777777" w:rsidR="00B633B4" w:rsidRDefault="00B633B4" w:rsidP="00B633B4">
      <w:pPr>
        <w:ind w:firstLine="720"/>
        <w:jc w:val="both"/>
      </w:pPr>
    </w:p>
    <w:p w14:paraId="5A6989BA" w14:textId="77777777" w:rsidR="00B633B4" w:rsidRDefault="00B633B4" w:rsidP="00B633B4">
      <w:pPr>
        <w:ind w:firstLine="720"/>
        <w:jc w:val="both"/>
      </w:pPr>
    </w:p>
    <w:p w14:paraId="3EB0A1C5" w14:textId="77777777" w:rsidR="00B633B4" w:rsidRDefault="00B633B4" w:rsidP="00B633B4">
      <w:pPr>
        <w:ind w:firstLine="720"/>
        <w:jc w:val="both"/>
      </w:pPr>
    </w:p>
    <w:p w14:paraId="5378F090" w14:textId="77777777" w:rsidR="00B633B4" w:rsidRDefault="00B633B4" w:rsidP="00B633B4">
      <w:pPr>
        <w:ind w:firstLine="720"/>
        <w:jc w:val="both"/>
      </w:pPr>
    </w:p>
    <w:p w14:paraId="3D8A0B40" w14:textId="77777777" w:rsidR="00B633B4" w:rsidRDefault="00B633B4" w:rsidP="00B633B4">
      <w:pPr>
        <w:ind w:firstLine="720"/>
        <w:jc w:val="both"/>
      </w:pPr>
    </w:p>
    <w:p w14:paraId="32B29A8A" w14:textId="77777777" w:rsidR="00B633B4" w:rsidRDefault="00B633B4" w:rsidP="00B633B4">
      <w:pPr>
        <w:ind w:firstLine="720"/>
        <w:jc w:val="both"/>
      </w:pPr>
    </w:p>
    <w:p w14:paraId="0858920A" w14:textId="77777777" w:rsidR="00B633B4" w:rsidRDefault="00B633B4" w:rsidP="00B633B4">
      <w:pPr>
        <w:ind w:firstLine="720"/>
        <w:jc w:val="both"/>
      </w:pPr>
    </w:p>
    <w:p w14:paraId="757C4ABB" w14:textId="77777777" w:rsidR="00B633B4" w:rsidRDefault="00B633B4" w:rsidP="00B633B4">
      <w:pPr>
        <w:ind w:firstLine="720"/>
        <w:jc w:val="both"/>
      </w:pPr>
    </w:p>
    <w:p w14:paraId="3C6AEA55" w14:textId="77777777" w:rsidR="00B633B4" w:rsidRDefault="00B633B4" w:rsidP="00B633B4">
      <w:pPr>
        <w:ind w:firstLine="720"/>
        <w:jc w:val="both"/>
      </w:pPr>
    </w:p>
    <w:p w14:paraId="2B88D52B" w14:textId="77777777" w:rsidR="00B633B4" w:rsidRDefault="00B633B4" w:rsidP="00B633B4">
      <w:pPr>
        <w:ind w:firstLine="720"/>
        <w:jc w:val="both"/>
      </w:pPr>
    </w:p>
    <w:p w14:paraId="6C9CBB44" w14:textId="77777777" w:rsidR="00B633B4" w:rsidRDefault="00B633B4" w:rsidP="00B633B4">
      <w:pPr>
        <w:ind w:firstLine="720"/>
        <w:jc w:val="both"/>
      </w:pPr>
    </w:p>
    <w:p w14:paraId="07C5CAAB" w14:textId="77777777" w:rsidR="00B633B4" w:rsidRDefault="00B633B4" w:rsidP="00B633B4">
      <w:pPr>
        <w:ind w:firstLine="720"/>
        <w:jc w:val="both"/>
      </w:pPr>
    </w:p>
    <w:p w14:paraId="46B3A3DE" w14:textId="77777777" w:rsidR="00B633B4" w:rsidRDefault="00B633B4" w:rsidP="00B633B4">
      <w:pPr>
        <w:ind w:firstLine="720"/>
        <w:jc w:val="both"/>
      </w:pPr>
    </w:p>
    <w:p w14:paraId="69E88A23" w14:textId="77777777" w:rsidR="00B633B4" w:rsidRDefault="00B633B4" w:rsidP="00B633B4">
      <w:pPr>
        <w:ind w:firstLine="720"/>
        <w:jc w:val="both"/>
      </w:pPr>
    </w:p>
    <w:p w14:paraId="69FDD3BA" w14:textId="77777777" w:rsidR="00B633B4" w:rsidRDefault="00B633B4" w:rsidP="00B633B4">
      <w:pPr>
        <w:ind w:firstLine="720"/>
        <w:jc w:val="both"/>
      </w:pPr>
    </w:p>
    <w:p w14:paraId="51612A06" w14:textId="569DE559" w:rsidR="006A2D2F" w:rsidRPr="009160FF" w:rsidRDefault="00B476E7" w:rsidP="009160FF">
      <w:pPr>
        <w:pStyle w:val="Ttulo1"/>
        <w:numPr>
          <w:ilvl w:val="0"/>
          <w:numId w:val="30"/>
        </w:numPr>
      </w:pPr>
      <w:bookmarkStart w:id="1" w:name="_Toc155026676"/>
      <w:r>
        <w:lastRenderedPageBreak/>
        <w:t>Introdução teórica</w:t>
      </w:r>
      <w:bookmarkEnd w:id="1"/>
      <w:r w:rsidR="005A7325">
        <w:tab/>
      </w:r>
    </w:p>
    <w:p w14:paraId="7C26F8CE" w14:textId="77777777" w:rsidR="00B476E7" w:rsidRDefault="00B476E7" w:rsidP="0093685E">
      <w:pPr>
        <w:tabs>
          <w:tab w:val="left" w:pos="1275"/>
        </w:tabs>
      </w:pPr>
    </w:p>
    <w:p w14:paraId="56DA4C6F" w14:textId="355A1B7C" w:rsidR="00B476E7" w:rsidRDefault="009160FF" w:rsidP="009160FF">
      <w:pPr>
        <w:tabs>
          <w:tab w:val="left" w:pos="1275"/>
        </w:tabs>
        <w:jc w:val="both"/>
      </w:pPr>
      <w:r w:rsidRPr="009160FF">
        <w:t xml:space="preserve">A medida que descreve o estado térmico de um corpo ou sistema é chamada de </w:t>
      </w:r>
      <w:r w:rsidRPr="009160FF">
        <w:rPr>
          <w:b/>
          <w:bCs/>
        </w:rPr>
        <w:t>temperatura</w:t>
      </w:r>
      <w:r w:rsidRPr="009160FF">
        <w:t>. Um corpo é quente quando as suas moléculas estão agitadas muito, ou seja, tem alta energia cinética. Por outro lado, um corpo frio tem moléculas que não se agitam muito. Ao aumentar a temperatura de um corpo ou sistema, o estado de agitação de suas moléculas está a aumentar.</w:t>
      </w:r>
    </w:p>
    <w:p w14:paraId="2F70B591" w14:textId="2669C45A" w:rsidR="009160FF" w:rsidRDefault="009160FF" w:rsidP="009160FF">
      <w:pPr>
        <w:pStyle w:val="PargrafodaLista"/>
        <w:numPr>
          <w:ilvl w:val="0"/>
          <w:numId w:val="32"/>
        </w:numPr>
        <w:tabs>
          <w:tab w:val="left" w:pos="1275"/>
        </w:tabs>
        <w:jc w:val="both"/>
      </w:pPr>
      <w:r>
        <w:t xml:space="preserve">Uma definição primária de temperatura pode ser obtida a partir da </w:t>
      </w:r>
      <w:r w:rsidRPr="009160FF">
        <w:rPr>
          <w:b/>
          <w:bCs/>
        </w:rPr>
        <w:t>lei zero da termodinâmica</w:t>
      </w:r>
      <w:r>
        <w:t xml:space="preserve"> e do conceito de equilíbrio termodinâmico</w:t>
      </w:r>
      <w:r>
        <w:t>.</w:t>
      </w:r>
    </w:p>
    <w:p w14:paraId="53FF606D" w14:textId="17FFF7F7" w:rsidR="009160FF" w:rsidRDefault="009160FF" w:rsidP="009160FF">
      <w:pPr>
        <w:pStyle w:val="PargrafodaLista"/>
        <w:numPr>
          <w:ilvl w:val="0"/>
          <w:numId w:val="32"/>
        </w:numPr>
        <w:tabs>
          <w:tab w:val="left" w:pos="1275"/>
        </w:tabs>
        <w:jc w:val="both"/>
      </w:pPr>
      <w:r>
        <w:t>A Temperatura pode ser vista como a propriedade que determina quando é que um objeto está em equilíbrio térmico com outro objeto.</w:t>
      </w:r>
    </w:p>
    <w:p w14:paraId="701978CF" w14:textId="213E3FD1" w:rsidR="009160FF" w:rsidRDefault="009160FF" w:rsidP="009160FF">
      <w:pPr>
        <w:pStyle w:val="PargrafodaLista"/>
        <w:numPr>
          <w:ilvl w:val="0"/>
          <w:numId w:val="32"/>
        </w:numPr>
        <w:tabs>
          <w:tab w:val="left" w:pos="1275"/>
        </w:tabs>
        <w:jc w:val="both"/>
      </w:pPr>
      <w:r>
        <w:t xml:space="preserve">As escalas da temperatura são as seguintes:  </w:t>
      </w:r>
      <w:r w:rsidRPr="009160FF">
        <w:rPr>
          <w:b/>
          <w:bCs/>
        </w:rPr>
        <w:t>Celsius, Fahrenheit e Kelvin (SI).</w:t>
      </w:r>
    </w:p>
    <w:p w14:paraId="3B9BB7E5" w14:textId="77777777" w:rsidR="009160FF" w:rsidRDefault="009160FF" w:rsidP="009160FF">
      <w:pPr>
        <w:tabs>
          <w:tab w:val="left" w:pos="1275"/>
        </w:tabs>
        <w:jc w:val="both"/>
      </w:pPr>
      <w:r>
        <w:t xml:space="preserve">“Se dois corpos A e B estão separadamente em equilíbrio térmico com um terceiro corpo C, então A e B estão em equilíbrio térmico entre si” </w:t>
      </w:r>
    </w:p>
    <w:p w14:paraId="7460BDC1" w14:textId="0A0F558A" w:rsidR="009160FF" w:rsidRDefault="009160FF" w:rsidP="00944AAD">
      <w:pPr>
        <w:tabs>
          <w:tab w:val="left" w:pos="1275"/>
        </w:tabs>
        <w:jc w:val="center"/>
      </w:pPr>
      <w:r w:rsidRPr="009160FF">
        <w:drawing>
          <wp:inline distT="0" distB="0" distL="0" distR="0" wp14:anchorId="0F8B56BD" wp14:editId="176147E2">
            <wp:extent cx="5274310" cy="241109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80B" w14:textId="0C9F7A83" w:rsidR="009160FF" w:rsidRDefault="009160FF" w:rsidP="009160FF">
      <w:pPr>
        <w:tabs>
          <w:tab w:val="left" w:pos="1275"/>
        </w:tabs>
        <w:jc w:val="both"/>
      </w:pPr>
      <w:r>
        <w:t>Portanto, dois objetos em equilíbrio térmico um com o outro, estão à mesma temperatura.</w:t>
      </w:r>
    </w:p>
    <w:p w14:paraId="299CED08" w14:textId="77777777" w:rsidR="00944AAD" w:rsidRDefault="00944AAD" w:rsidP="009160FF">
      <w:pPr>
        <w:tabs>
          <w:tab w:val="left" w:pos="1275"/>
        </w:tabs>
        <w:jc w:val="both"/>
      </w:pPr>
    </w:p>
    <w:p w14:paraId="6F7B7C65" w14:textId="77777777" w:rsidR="00944AAD" w:rsidRDefault="00944AAD" w:rsidP="009160FF">
      <w:pPr>
        <w:tabs>
          <w:tab w:val="left" w:pos="1275"/>
        </w:tabs>
        <w:jc w:val="both"/>
      </w:pPr>
    </w:p>
    <w:p w14:paraId="531CF09A" w14:textId="77777777" w:rsidR="00944AAD" w:rsidRDefault="00944AAD" w:rsidP="009160FF">
      <w:pPr>
        <w:tabs>
          <w:tab w:val="left" w:pos="1275"/>
        </w:tabs>
        <w:jc w:val="both"/>
      </w:pPr>
    </w:p>
    <w:p w14:paraId="7CF7E68C" w14:textId="77777777" w:rsidR="00944AAD" w:rsidRDefault="00944AAD" w:rsidP="009160FF">
      <w:pPr>
        <w:tabs>
          <w:tab w:val="left" w:pos="1275"/>
        </w:tabs>
        <w:jc w:val="both"/>
      </w:pPr>
    </w:p>
    <w:p w14:paraId="3F9F369C" w14:textId="77777777" w:rsidR="00944AAD" w:rsidRDefault="00944AAD" w:rsidP="009160FF">
      <w:pPr>
        <w:tabs>
          <w:tab w:val="left" w:pos="1275"/>
        </w:tabs>
        <w:jc w:val="both"/>
      </w:pPr>
    </w:p>
    <w:p w14:paraId="22153C22" w14:textId="77777777" w:rsidR="00944AAD" w:rsidRDefault="00944AAD" w:rsidP="009160FF">
      <w:pPr>
        <w:tabs>
          <w:tab w:val="left" w:pos="1275"/>
        </w:tabs>
        <w:jc w:val="both"/>
      </w:pPr>
    </w:p>
    <w:p w14:paraId="4B2775E2" w14:textId="77777777" w:rsidR="00944AAD" w:rsidRDefault="00944AAD" w:rsidP="009160FF">
      <w:pPr>
        <w:tabs>
          <w:tab w:val="left" w:pos="1275"/>
        </w:tabs>
        <w:jc w:val="both"/>
      </w:pPr>
    </w:p>
    <w:p w14:paraId="79D95BFA" w14:textId="3049FB06" w:rsidR="00B476E7" w:rsidRDefault="00944AAD" w:rsidP="0093685E">
      <w:pPr>
        <w:tabs>
          <w:tab w:val="left" w:pos="1275"/>
        </w:tabs>
      </w:pPr>
      <w:r>
        <w:lastRenderedPageBreak/>
        <w:t xml:space="preserve">O </w:t>
      </w:r>
      <w:r w:rsidRPr="00944AAD">
        <w:rPr>
          <w:b/>
          <w:bCs/>
        </w:rPr>
        <w:t>Calor</w:t>
      </w:r>
      <w:r>
        <w:t xml:space="preserve"> é a energia térmica em trânsito, devido a uma diferença de temperatura entre os corpos.</w:t>
      </w:r>
    </w:p>
    <w:p w14:paraId="485595C1" w14:textId="1FCEFE8F" w:rsidR="00944AAD" w:rsidRPr="00944AAD" w:rsidRDefault="00944AAD" w:rsidP="0093685E">
      <w:pPr>
        <w:pStyle w:val="PargrafodaLista"/>
        <w:numPr>
          <w:ilvl w:val="0"/>
          <w:numId w:val="33"/>
        </w:numPr>
        <w:tabs>
          <w:tab w:val="left" w:pos="1275"/>
        </w:tabs>
        <w:rPr>
          <w:b/>
          <w:bCs/>
        </w:rPr>
      </w:pPr>
      <w:r>
        <w:t xml:space="preserve">O calor tem </w:t>
      </w:r>
      <w:r>
        <w:t xml:space="preserve">as seguintes unidades: </w:t>
      </w:r>
      <w:r>
        <w:t xml:space="preserve"> </w:t>
      </w:r>
      <w:r w:rsidRPr="00944AAD">
        <w:rPr>
          <w:b/>
          <w:bCs/>
        </w:rPr>
        <w:t>British thermal unit</w:t>
      </w:r>
      <w:r w:rsidRPr="00944AAD">
        <w:rPr>
          <w:b/>
          <w:bCs/>
        </w:rPr>
        <w:t>, calorias</w:t>
      </w:r>
      <w:r>
        <w:rPr>
          <w:b/>
          <w:bCs/>
        </w:rPr>
        <w:t xml:space="preserve"> e </w:t>
      </w:r>
      <w:r w:rsidRPr="00944AAD">
        <w:rPr>
          <w:b/>
          <w:bCs/>
        </w:rPr>
        <w:t>Joule (SI).</w:t>
      </w:r>
    </w:p>
    <w:p w14:paraId="7C239DAB" w14:textId="5311178C" w:rsidR="00B476E7" w:rsidRDefault="00944AAD" w:rsidP="0093685E">
      <w:pPr>
        <w:pStyle w:val="PargrafodaLista"/>
        <w:numPr>
          <w:ilvl w:val="0"/>
          <w:numId w:val="33"/>
        </w:numPr>
        <w:tabs>
          <w:tab w:val="left" w:pos="1275"/>
        </w:tabs>
      </w:pPr>
      <w:r>
        <w:t>Há transferência efetiva de calor, espontaneamente, do corpo mais quente para o corpo mais frio.</w:t>
      </w:r>
    </w:p>
    <w:p w14:paraId="38A9B279" w14:textId="2E714844" w:rsidR="00B476E7" w:rsidRDefault="00944AAD" w:rsidP="00944AAD">
      <w:pPr>
        <w:tabs>
          <w:tab w:val="left" w:pos="1275"/>
        </w:tabs>
        <w:jc w:val="center"/>
      </w:pPr>
      <w:r w:rsidRPr="00944AAD">
        <w:drawing>
          <wp:inline distT="0" distB="0" distL="0" distR="0" wp14:anchorId="4AEE1F49" wp14:editId="282F77C4">
            <wp:extent cx="3695700" cy="1785961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413" cy="17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ED0" w14:textId="77777777" w:rsidR="00B476E7" w:rsidRDefault="00B476E7" w:rsidP="0093685E">
      <w:pPr>
        <w:tabs>
          <w:tab w:val="left" w:pos="1275"/>
        </w:tabs>
      </w:pPr>
    </w:p>
    <w:p w14:paraId="3FEE7149" w14:textId="40753F34" w:rsidR="00B476E7" w:rsidRDefault="00944AAD" w:rsidP="00344E41">
      <w:pPr>
        <w:tabs>
          <w:tab w:val="left" w:pos="1275"/>
        </w:tabs>
        <w:jc w:val="both"/>
      </w:pPr>
      <w:r>
        <w:t>Num sistema isolado, a quantidade total de calor trocado entre corpos é nula, ou seja, o calor total recebido pelos corpos mais frios é igual ao calor total retirado dos mais quentes.</w:t>
      </w:r>
    </w:p>
    <w:p w14:paraId="1E5B3635" w14:textId="4401A908" w:rsidR="00B476E7" w:rsidRDefault="00944AAD" w:rsidP="00344E41">
      <w:pPr>
        <w:tabs>
          <w:tab w:val="left" w:pos="1275"/>
        </w:tabs>
        <w:jc w:val="both"/>
      </w:pPr>
      <w:r>
        <w:t xml:space="preserve">A </w:t>
      </w:r>
      <w:r w:rsidRPr="00944AAD">
        <w:rPr>
          <w:b/>
          <w:bCs/>
        </w:rPr>
        <w:t>Transferência de calor</w:t>
      </w:r>
      <w:r>
        <w:t xml:space="preserve"> </w:t>
      </w:r>
      <w:r>
        <w:t>i</w:t>
      </w:r>
      <w:r>
        <w:t>ndica como ocorre e qual a velocidade com que o calor é transportado.</w:t>
      </w:r>
    </w:p>
    <w:p w14:paraId="6DF12BEA" w14:textId="77777777" w:rsidR="00344E41" w:rsidRDefault="00AB1A8F" w:rsidP="00344E41">
      <w:pPr>
        <w:tabs>
          <w:tab w:val="left" w:pos="1275"/>
        </w:tabs>
        <w:jc w:val="both"/>
      </w:pPr>
      <w:r w:rsidRPr="00AB1A8F">
        <w:t xml:space="preserve">A </w:t>
      </w:r>
      <w:r w:rsidRPr="00AB1A8F">
        <w:rPr>
          <w:b/>
          <w:bCs/>
        </w:rPr>
        <w:t>resistividade térmica</w:t>
      </w:r>
      <w:r w:rsidRPr="00AB1A8F">
        <w:t xml:space="preserve"> é uma medida da capacidade de um material em resistir à transferência de calor.</w:t>
      </w:r>
      <w:r>
        <w:t xml:space="preserve"> A sua fórmula é a seguinte</w:t>
      </w:r>
      <w:r w:rsidR="00344E41">
        <w:t>:</w:t>
      </w:r>
    </w:p>
    <w:p w14:paraId="072F4972" w14:textId="598567EF" w:rsidR="00AB1A8F" w:rsidRDefault="00AB1A8F" w:rsidP="00344E41">
      <w:pPr>
        <w:tabs>
          <w:tab w:val="left" w:pos="1275"/>
        </w:tabs>
        <w:jc w:val="both"/>
      </w:pPr>
      <w:r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k×A</m:t>
              </m:r>
            </m:den>
          </m:f>
        </m:oMath>
      </m:oMathPara>
    </w:p>
    <w:p w14:paraId="25A79088" w14:textId="45909E70" w:rsidR="00D160F0" w:rsidRDefault="00D160F0" w:rsidP="00344E41">
      <w:pPr>
        <w:tabs>
          <w:tab w:val="left" w:pos="1275"/>
        </w:tabs>
        <w:jc w:val="both"/>
      </w:pPr>
      <w:r>
        <w:t>O</w:t>
      </w:r>
      <w:r>
        <w:t>nde:</w:t>
      </w:r>
    </w:p>
    <w:p w14:paraId="1AB0E2BA" w14:textId="7E44026C" w:rsidR="00D160F0" w:rsidRDefault="00D160F0" w:rsidP="00344E41">
      <w:pPr>
        <w:pStyle w:val="PargrafodaLista"/>
        <w:numPr>
          <w:ilvl w:val="0"/>
          <w:numId w:val="34"/>
        </w:numPr>
        <w:tabs>
          <w:tab w:val="left" w:pos="1275"/>
        </w:tabs>
        <w:jc w:val="both"/>
      </w:pPr>
      <w:r>
        <w:t>R é a resistividade térmica (em kelvin por watt)</w:t>
      </w:r>
      <w:r>
        <w:t>;</w:t>
      </w:r>
    </w:p>
    <w:p w14:paraId="28175A02" w14:textId="1D572EE8" w:rsidR="00D160F0" w:rsidRDefault="00D160F0" w:rsidP="00344E41">
      <w:pPr>
        <w:pStyle w:val="PargrafodaLista"/>
        <w:numPr>
          <w:ilvl w:val="0"/>
          <w:numId w:val="34"/>
        </w:numPr>
        <w:tabs>
          <w:tab w:val="left" w:pos="1275"/>
        </w:tabs>
        <w:jc w:val="both"/>
      </w:pPr>
      <w:r>
        <w:t xml:space="preserve">L é </w:t>
      </w:r>
      <w:r>
        <w:t>a espessura</w:t>
      </w:r>
      <w:r>
        <w:t xml:space="preserve"> do material através do qual o calor está sendo transferido (em metros)</w:t>
      </w:r>
      <w:r>
        <w:t>;</w:t>
      </w:r>
    </w:p>
    <w:p w14:paraId="3D38C82C" w14:textId="1B525A02" w:rsidR="00D160F0" w:rsidRDefault="00D160F0" w:rsidP="00344E41">
      <w:pPr>
        <w:pStyle w:val="PargrafodaLista"/>
        <w:numPr>
          <w:ilvl w:val="0"/>
          <w:numId w:val="34"/>
        </w:numPr>
        <w:tabs>
          <w:tab w:val="left" w:pos="1275"/>
        </w:tabs>
        <w:jc w:val="both"/>
      </w:pPr>
      <w:r>
        <w:t>k é a condutividade térmica do material (em watts por metro por kelvin)</w:t>
      </w:r>
      <w:r>
        <w:t>;</w:t>
      </w:r>
    </w:p>
    <w:p w14:paraId="7ADE8433" w14:textId="34AF4BF4" w:rsidR="00B476E7" w:rsidRDefault="00D160F0" w:rsidP="00344E41">
      <w:pPr>
        <w:pStyle w:val="PargrafodaLista"/>
        <w:numPr>
          <w:ilvl w:val="0"/>
          <w:numId w:val="34"/>
        </w:numPr>
        <w:tabs>
          <w:tab w:val="left" w:pos="1275"/>
        </w:tabs>
        <w:jc w:val="both"/>
      </w:pPr>
      <w:r>
        <w:t>A é a área da se</w:t>
      </w:r>
      <w:r>
        <w:t>c</w:t>
      </w:r>
      <w:r>
        <w:t>ção transversal do material (em metros quadrados).</w:t>
      </w:r>
    </w:p>
    <w:p w14:paraId="0E2C98B3" w14:textId="77777777" w:rsidR="00D160F0" w:rsidRDefault="00D160F0" w:rsidP="00D160F0">
      <w:pPr>
        <w:tabs>
          <w:tab w:val="left" w:pos="1275"/>
        </w:tabs>
      </w:pPr>
    </w:p>
    <w:p w14:paraId="3960F21B" w14:textId="77777777" w:rsidR="00D160F0" w:rsidRDefault="00D160F0" w:rsidP="00D160F0">
      <w:pPr>
        <w:tabs>
          <w:tab w:val="left" w:pos="1275"/>
        </w:tabs>
      </w:pPr>
    </w:p>
    <w:p w14:paraId="1F81FBF6" w14:textId="77777777" w:rsidR="00D160F0" w:rsidRDefault="00D160F0" w:rsidP="00D160F0">
      <w:pPr>
        <w:tabs>
          <w:tab w:val="left" w:pos="1275"/>
        </w:tabs>
      </w:pPr>
    </w:p>
    <w:p w14:paraId="0A0D61E4" w14:textId="2E891310" w:rsidR="00B476E7" w:rsidRDefault="00D160F0" w:rsidP="00344E41">
      <w:pPr>
        <w:tabs>
          <w:tab w:val="left" w:pos="1275"/>
        </w:tabs>
        <w:jc w:val="both"/>
      </w:pPr>
      <w:r>
        <w:lastRenderedPageBreak/>
        <w:t xml:space="preserve">Sendo assim, se, por exemplo, quiséssemos calcular a resistividade de uma parede de tijolos (condutividade térmica = </w:t>
      </w:r>
      <w:r>
        <w:t>0,9 W/(mK)</w:t>
      </w:r>
      <w:r>
        <w:t>) com espessura de 20 cm e área de 50</w:t>
      </w:r>
      <w:r>
        <w:t>m²</w:t>
      </w:r>
      <w:r>
        <w:t>, o resultado seria o seguinte:</w:t>
      </w:r>
    </w:p>
    <w:p w14:paraId="7B1431BE" w14:textId="2D0B8DCF" w:rsidR="00B476E7" w:rsidRDefault="00D160F0" w:rsidP="00344E41">
      <w:pPr>
        <w:tabs>
          <w:tab w:val="left" w:pos="1275"/>
        </w:tabs>
        <w:jc w:val="both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</m:t>
              </m:r>
            </m:num>
            <m:den>
              <m:r>
                <w:rPr>
                  <w:rFonts w:ascii="Cambria Math" w:hAnsi="Cambria Math"/>
                </w:rPr>
                <m:t>0,9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0,00444</m:t>
          </m:r>
          <m:r>
            <w:rPr>
              <w:rFonts w:ascii="Cambria Math" w:hAnsi="Cambria Math"/>
            </w:rPr>
            <m:t xml:space="preserve">(K/W) </m:t>
          </m:r>
        </m:oMath>
      </m:oMathPara>
    </w:p>
    <w:p w14:paraId="7E6B7880" w14:textId="77777777" w:rsidR="00B476E7" w:rsidRDefault="00B476E7" w:rsidP="00344E41">
      <w:pPr>
        <w:tabs>
          <w:tab w:val="left" w:pos="1275"/>
        </w:tabs>
        <w:jc w:val="both"/>
      </w:pPr>
    </w:p>
    <w:p w14:paraId="718F95ED" w14:textId="0D603887" w:rsidR="00944AAD" w:rsidRDefault="00B633B4" w:rsidP="00344E41">
      <w:pPr>
        <w:tabs>
          <w:tab w:val="left" w:pos="1275"/>
        </w:tabs>
        <w:jc w:val="both"/>
      </w:pPr>
      <w:r>
        <w:t>De forma a calcular a resistividade total de</w:t>
      </w:r>
      <w:r w:rsidR="00344E41">
        <w:t xml:space="preserve"> uma superfície, devemos somar as resistividades individuais dos diferentes materiais que a compõem. Desta forma, seguem-se as seguintes fórmulas:</w:t>
      </w:r>
    </w:p>
    <w:p w14:paraId="04B430A8" w14:textId="4B78E88A" w:rsidR="00944AAD" w:rsidRDefault="00344E41" w:rsidP="00344E41">
      <w:pPr>
        <w:tabs>
          <w:tab w:val="left" w:pos="1275"/>
        </w:tabs>
        <w:jc w:val="center"/>
      </w:pPr>
      <w:r w:rsidRPr="00344E41">
        <w:drawing>
          <wp:inline distT="0" distB="0" distL="0" distR="0" wp14:anchorId="787DE65F" wp14:editId="42239942">
            <wp:extent cx="3771409" cy="30384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411" cy="30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7D2" w14:textId="77777777" w:rsidR="00944AAD" w:rsidRDefault="00944AAD" w:rsidP="0093685E">
      <w:pPr>
        <w:tabs>
          <w:tab w:val="left" w:pos="1275"/>
        </w:tabs>
      </w:pPr>
    </w:p>
    <w:p w14:paraId="08786F32" w14:textId="4E7198AD" w:rsidR="00944AAD" w:rsidRDefault="00E936CF" w:rsidP="00E936CF">
      <w:pPr>
        <w:tabs>
          <w:tab w:val="left" w:pos="1275"/>
        </w:tabs>
        <w:jc w:val="both"/>
      </w:pPr>
      <w:r>
        <w:t xml:space="preserve">A </w:t>
      </w:r>
      <w:r w:rsidRPr="00E936CF">
        <w:rPr>
          <w:b/>
          <w:bCs/>
        </w:rPr>
        <w:t>potência térmica</w:t>
      </w:r>
      <w:r>
        <w:t xml:space="preserve"> é a</w:t>
      </w:r>
      <w:r>
        <w:t xml:space="preserve"> transferência de calor através de um sólido</w:t>
      </w:r>
      <w:r>
        <w:t xml:space="preserve">. </w:t>
      </w:r>
      <w:r>
        <w:t xml:space="preserve">A </w:t>
      </w:r>
      <w:r>
        <w:t>potência</w:t>
      </w:r>
      <w:r>
        <w:t xml:space="preserve"> térmica, muitas vezes denotada por representa a taxa na qual o calor flui através do material.</w:t>
      </w:r>
      <w:r>
        <w:t xml:space="preserve"> A sua fórmula é a seguinte:</w:t>
      </w:r>
    </w:p>
    <w:p w14:paraId="152381F5" w14:textId="5FA67CD8" w:rsidR="00E936CF" w:rsidRDefault="00E936CF" w:rsidP="00E936CF">
      <w:pPr>
        <w:tabs>
          <w:tab w:val="left" w:pos="1275"/>
        </w:tabs>
        <w:jc w:val="both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294501B" w14:textId="0ED1C027" w:rsidR="00BE5B41" w:rsidRDefault="00E936CF" w:rsidP="0093685E">
      <w:pPr>
        <w:tabs>
          <w:tab w:val="left" w:pos="1275"/>
        </w:tabs>
      </w:pPr>
      <w:r>
        <w:t>Onde:</w:t>
      </w:r>
    </w:p>
    <w:p w14:paraId="6F80BB47" w14:textId="67C63CA7" w:rsidR="00BE5B41" w:rsidRDefault="00BE5B41" w:rsidP="00BE5B41">
      <w:pPr>
        <w:pStyle w:val="PargrafodaLista"/>
        <w:numPr>
          <w:ilvl w:val="0"/>
          <w:numId w:val="36"/>
        </w:numPr>
        <w:tabs>
          <w:tab w:val="left" w:pos="1275"/>
        </w:tabs>
      </w:pPr>
      <w:r>
        <w:t>P é a potência térmica (em Watts);</w:t>
      </w:r>
    </w:p>
    <w:p w14:paraId="21B044A6" w14:textId="1738594A" w:rsidR="00E936CF" w:rsidRDefault="00E936CF" w:rsidP="00E936CF">
      <w:pPr>
        <w:pStyle w:val="PargrafodaLista"/>
        <w:numPr>
          <w:ilvl w:val="0"/>
          <w:numId w:val="35"/>
        </w:numPr>
        <w:tabs>
          <w:tab w:val="left" w:pos="1275"/>
        </w:tabs>
      </w:pPr>
      <w:r w:rsidRPr="00E936CF">
        <w:t>ΔT</w:t>
      </w:r>
      <w:r>
        <w:t xml:space="preserve"> é a diferença entre a temperatura </w:t>
      </w:r>
      <w:r w:rsidR="00BE5B41">
        <w:t>através do material</w:t>
      </w:r>
      <w:r w:rsidR="00BE5B41" w:rsidRPr="00BE5B41">
        <w:t xml:space="preserve"> </w:t>
      </w:r>
      <w:r w:rsidR="00BE5B41" w:rsidRPr="00BE5B41">
        <w:t>(em graus Celsius</w:t>
      </w:r>
      <w:r w:rsidR="00BE5B41">
        <w:t>);</w:t>
      </w:r>
    </w:p>
    <w:p w14:paraId="25055DE6" w14:textId="4C68762D" w:rsidR="00BE5B41" w:rsidRDefault="00BE5B41" w:rsidP="00865F23">
      <w:pPr>
        <w:pStyle w:val="PargrafodaLista"/>
        <w:numPr>
          <w:ilvl w:val="0"/>
          <w:numId w:val="35"/>
        </w:numPr>
        <w:tabs>
          <w:tab w:val="left" w:pos="1275"/>
        </w:tabs>
      </w:pPr>
      <w:r>
        <w:t xml:space="preserve">R é a resistividade da superfície </w:t>
      </w:r>
      <w:r>
        <w:t>(em kelvin por watt)</w:t>
      </w:r>
      <w:r>
        <w:t>.</w:t>
      </w:r>
    </w:p>
    <w:p w14:paraId="7A6AA9D8" w14:textId="77777777" w:rsidR="00BE5B41" w:rsidRDefault="00BE5B41" w:rsidP="00BE5B41">
      <w:pPr>
        <w:tabs>
          <w:tab w:val="left" w:pos="1275"/>
        </w:tabs>
      </w:pPr>
    </w:p>
    <w:p w14:paraId="28C07EC1" w14:textId="77777777" w:rsidR="00BE5B41" w:rsidRDefault="00BE5B41" w:rsidP="00BE5B41">
      <w:pPr>
        <w:tabs>
          <w:tab w:val="left" w:pos="1275"/>
        </w:tabs>
      </w:pPr>
    </w:p>
    <w:p w14:paraId="455E3F85" w14:textId="77777777" w:rsidR="00BE5B41" w:rsidRDefault="00BE5B41" w:rsidP="00BE5B41">
      <w:pPr>
        <w:tabs>
          <w:tab w:val="left" w:pos="1275"/>
        </w:tabs>
      </w:pPr>
    </w:p>
    <w:p w14:paraId="4A8CF8B1" w14:textId="6C7C0C8E" w:rsidR="00D160F0" w:rsidRDefault="00BE5B41" w:rsidP="0093685E">
      <w:pPr>
        <w:tabs>
          <w:tab w:val="left" w:pos="1275"/>
        </w:tabs>
      </w:pPr>
      <w:r>
        <w:lastRenderedPageBreak/>
        <w:t xml:space="preserve">Sendo assim, se, por exemplo, quiséssemos calcular a </w:t>
      </w:r>
      <w:r>
        <w:t>potência térmica de uma parede cuja resistividade é de 0,09 e a diferença de temperatura é de 20 graus Celsius, o resultado seria o seguinte:</w:t>
      </w:r>
    </w:p>
    <w:p w14:paraId="586A5DF3" w14:textId="16429FAC" w:rsidR="00BE5B41" w:rsidRDefault="00BE5B41" w:rsidP="00BE5B41">
      <w:pPr>
        <w:tabs>
          <w:tab w:val="left" w:pos="1275"/>
        </w:tabs>
        <w:jc w:val="both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0,09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222,22</m:t>
          </m:r>
          <m:r>
            <w:rPr>
              <w:rFonts w:ascii="Cambria Math" w:hAnsi="Cambria Math"/>
            </w:rPr>
            <m:t>2 W</m:t>
          </m:r>
        </m:oMath>
      </m:oMathPara>
    </w:p>
    <w:p w14:paraId="43420FF1" w14:textId="2A1AA2FF" w:rsidR="00BE5B41" w:rsidRDefault="00BE5B41" w:rsidP="00BE5B41">
      <w:pPr>
        <w:tabs>
          <w:tab w:val="left" w:pos="1275"/>
        </w:tabs>
        <w:jc w:val="both"/>
      </w:pPr>
      <w:r>
        <w:t xml:space="preserve">Já a </w:t>
      </w:r>
      <w:r w:rsidRPr="00BE5B41">
        <w:rPr>
          <w:b/>
          <w:bCs/>
        </w:rPr>
        <w:t>energia térmica</w:t>
      </w:r>
      <w:r>
        <w:t xml:space="preserve"> </w:t>
      </w:r>
      <w:r w:rsidRPr="00BE5B41">
        <w:t xml:space="preserve">é a forma de energia associada à temperatura de um sistema. Ela está relacionada ao movimento das partículas que compõem um corpo, seja ele um sólido, líquido ou gás. </w:t>
      </w:r>
      <w:r>
        <w:t>A sua fórmula é a seguinte:</w:t>
      </w:r>
    </w:p>
    <w:p w14:paraId="276C9D8C" w14:textId="1C28967C" w:rsidR="00BE5B41" w:rsidRPr="00BE5B41" w:rsidRDefault="00BE5B41" w:rsidP="00BE5B41">
      <w:pPr>
        <w:tabs>
          <w:tab w:val="left" w:pos="1275"/>
        </w:tabs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E=P×</m:t>
          </m:r>
          <m:r>
            <w:rPr>
              <w:rFonts w:ascii="Cambria Math" w:hAnsi="Cambria Math"/>
            </w:rPr>
            <m:t>Δt</m:t>
          </m:r>
        </m:oMath>
      </m:oMathPara>
    </w:p>
    <w:p w14:paraId="250A2A98" w14:textId="337EAA8F" w:rsidR="00BE5B41" w:rsidRDefault="00BE5B41" w:rsidP="00BE5B41">
      <w:pPr>
        <w:tabs>
          <w:tab w:val="left" w:pos="1275"/>
        </w:tabs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14:paraId="546F03F1" w14:textId="588CDEAC" w:rsidR="00BE5B41" w:rsidRDefault="00BE5B41" w:rsidP="00BE5B41">
      <w:pPr>
        <w:pStyle w:val="PargrafodaLista"/>
        <w:numPr>
          <w:ilvl w:val="0"/>
          <w:numId w:val="37"/>
        </w:numPr>
        <w:tabs>
          <w:tab w:val="left" w:pos="1275"/>
        </w:tabs>
        <w:jc w:val="both"/>
      </w:pPr>
      <w:r>
        <w:t>E é a energia térmica (em Joules);</w:t>
      </w:r>
    </w:p>
    <w:p w14:paraId="16C19A45" w14:textId="1F569B34" w:rsidR="00BE5B41" w:rsidRDefault="00BE5B41" w:rsidP="00BE5B41">
      <w:pPr>
        <w:pStyle w:val="PargrafodaLista"/>
        <w:numPr>
          <w:ilvl w:val="0"/>
          <w:numId w:val="37"/>
        </w:numPr>
        <w:tabs>
          <w:tab w:val="left" w:pos="1275"/>
        </w:tabs>
        <w:jc w:val="both"/>
      </w:pPr>
      <w:r>
        <w:t>P é a potência térmica (em Watts);</w:t>
      </w:r>
    </w:p>
    <w:p w14:paraId="66D53DC2" w14:textId="40127671" w:rsidR="00BE5B41" w:rsidRDefault="00BE5B41" w:rsidP="00BE5B41">
      <w:pPr>
        <w:pStyle w:val="PargrafodaLista"/>
        <w:numPr>
          <w:ilvl w:val="0"/>
          <w:numId w:val="37"/>
        </w:numPr>
        <w:tabs>
          <w:tab w:val="left" w:pos="1275"/>
        </w:tabs>
        <w:jc w:val="both"/>
      </w:pPr>
      <w:proofErr w:type="spellStart"/>
      <w:r w:rsidRPr="00BE5B41">
        <w:t>Δt</w:t>
      </w:r>
      <w:proofErr w:type="spellEnd"/>
      <w:r>
        <w:t xml:space="preserve"> </w:t>
      </w:r>
      <w:r w:rsidRPr="00BE5B41">
        <w:t>é o intervalo de tempo durante o qual a transferência de calor ocorre (em segundos)</w:t>
      </w:r>
      <w:r>
        <w:t>.</w:t>
      </w:r>
    </w:p>
    <w:p w14:paraId="74E5490F" w14:textId="57B9D382" w:rsidR="00D160F0" w:rsidRDefault="00BE5B41" w:rsidP="0093685E">
      <w:pPr>
        <w:tabs>
          <w:tab w:val="left" w:pos="1275"/>
        </w:tabs>
      </w:pPr>
      <w:r>
        <w:t>Sendo assim, se, por exemplo, quiséssemos calcular a</w:t>
      </w:r>
      <w:r>
        <w:t xml:space="preserve"> energia térmica </w:t>
      </w:r>
      <w:r w:rsidR="00BC3554">
        <w:t>por hora</w:t>
      </w:r>
      <w:r w:rsidR="00BC3554">
        <w:t xml:space="preserve"> </w:t>
      </w:r>
      <w:r>
        <w:t xml:space="preserve">de uma zona com potência térmica igual a </w:t>
      </w:r>
      <w:r w:rsidR="00BC3554">
        <w:t>5000W</w:t>
      </w:r>
      <w:r>
        <w:t>, o resultado seria o seguinte:</w:t>
      </w:r>
    </w:p>
    <w:p w14:paraId="7664CCDA" w14:textId="0813024B" w:rsidR="00BC3554" w:rsidRPr="00BE5B41" w:rsidRDefault="00BC3554" w:rsidP="00BC3554">
      <w:pPr>
        <w:tabs>
          <w:tab w:val="left" w:pos="1275"/>
        </w:tabs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5000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3600=</m:t>
          </m:r>
          <m:r>
            <w:rPr>
              <w:rFonts w:ascii="Cambria Math" w:hAnsi="Cambria Math"/>
            </w:rPr>
            <m:t>18 000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 xml:space="preserve"> J/h</m:t>
          </m:r>
        </m:oMath>
      </m:oMathPara>
    </w:p>
    <w:p w14:paraId="6C0250E6" w14:textId="77777777" w:rsidR="00BC3554" w:rsidRDefault="00BC3554" w:rsidP="0093685E">
      <w:pPr>
        <w:tabs>
          <w:tab w:val="left" w:pos="1275"/>
        </w:tabs>
      </w:pPr>
    </w:p>
    <w:p w14:paraId="4C6CD144" w14:textId="77777777" w:rsidR="00BC3554" w:rsidRDefault="00BC3554" w:rsidP="0093685E">
      <w:pPr>
        <w:tabs>
          <w:tab w:val="left" w:pos="1275"/>
        </w:tabs>
      </w:pPr>
    </w:p>
    <w:p w14:paraId="245A8570" w14:textId="77777777" w:rsidR="00BC3554" w:rsidRDefault="00BC3554" w:rsidP="0093685E">
      <w:pPr>
        <w:tabs>
          <w:tab w:val="left" w:pos="1275"/>
        </w:tabs>
      </w:pPr>
    </w:p>
    <w:p w14:paraId="7285529F" w14:textId="77777777" w:rsidR="00BC3554" w:rsidRDefault="00BC3554" w:rsidP="0093685E">
      <w:pPr>
        <w:tabs>
          <w:tab w:val="left" w:pos="1275"/>
        </w:tabs>
      </w:pPr>
    </w:p>
    <w:p w14:paraId="732A94EC" w14:textId="77777777" w:rsidR="00BC3554" w:rsidRDefault="00BC3554" w:rsidP="0093685E">
      <w:pPr>
        <w:tabs>
          <w:tab w:val="left" w:pos="1275"/>
        </w:tabs>
      </w:pPr>
    </w:p>
    <w:p w14:paraId="70E6CA12" w14:textId="77777777" w:rsidR="00BC3554" w:rsidRDefault="00BC3554" w:rsidP="0093685E">
      <w:pPr>
        <w:tabs>
          <w:tab w:val="left" w:pos="1275"/>
        </w:tabs>
      </w:pPr>
    </w:p>
    <w:p w14:paraId="005DC8D8" w14:textId="77777777" w:rsidR="00BC3554" w:rsidRDefault="00BC3554" w:rsidP="0093685E">
      <w:pPr>
        <w:tabs>
          <w:tab w:val="left" w:pos="1275"/>
        </w:tabs>
      </w:pPr>
    </w:p>
    <w:p w14:paraId="690CEE56" w14:textId="77777777" w:rsidR="00BC3554" w:rsidRDefault="00BC3554" w:rsidP="0093685E">
      <w:pPr>
        <w:tabs>
          <w:tab w:val="left" w:pos="1275"/>
        </w:tabs>
      </w:pPr>
    </w:p>
    <w:p w14:paraId="6114BE9D" w14:textId="77777777" w:rsidR="00BC3554" w:rsidRDefault="00BC3554" w:rsidP="0093685E">
      <w:pPr>
        <w:tabs>
          <w:tab w:val="left" w:pos="1275"/>
        </w:tabs>
      </w:pPr>
    </w:p>
    <w:p w14:paraId="2D0E64B1" w14:textId="77777777" w:rsidR="00BC3554" w:rsidRDefault="00BC3554" w:rsidP="0093685E">
      <w:pPr>
        <w:tabs>
          <w:tab w:val="left" w:pos="1275"/>
        </w:tabs>
      </w:pPr>
    </w:p>
    <w:p w14:paraId="67D59365" w14:textId="77777777" w:rsidR="00BC3554" w:rsidRDefault="00BC3554" w:rsidP="0093685E">
      <w:pPr>
        <w:tabs>
          <w:tab w:val="left" w:pos="1275"/>
        </w:tabs>
      </w:pPr>
    </w:p>
    <w:p w14:paraId="7D24A77D" w14:textId="77777777" w:rsidR="00BC3554" w:rsidRDefault="00BC3554" w:rsidP="0093685E">
      <w:pPr>
        <w:tabs>
          <w:tab w:val="left" w:pos="1275"/>
        </w:tabs>
      </w:pPr>
    </w:p>
    <w:p w14:paraId="1493B164" w14:textId="77777777" w:rsidR="00BC3554" w:rsidRDefault="00BC3554" w:rsidP="0093685E">
      <w:pPr>
        <w:tabs>
          <w:tab w:val="left" w:pos="1275"/>
        </w:tabs>
      </w:pPr>
    </w:p>
    <w:p w14:paraId="34B67D4D" w14:textId="767012EB" w:rsidR="00D160F0" w:rsidRDefault="00BC3554" w:rsidP="00BC3554">
      <w:pPr>
        <w:pStyle w:val="Ttulo1"/>
        <w:numPr>
          <w:ilvl w:val="0"/>
          <w:numId w:val="30"/>
        </w:numPr>
      </w:pPr>
      <w:bookmarkStart w:id="2" w:name="_Toc155026677"/>
      <w:r>
        <w:lastRenderedPageBreak/>
        <w:t>Dados Calculados</w:t>
      </w:r>
      <w:bookmarkEnd w:id="2"/>
    </w:p>
    <w:p w14:paraId="449E45DA" w14:textId="103D8221" w:rsidR="00BC3554" w:rsidRDefault="00BC3554" w:rsidP="00BC3554">
      <w:pPr>
        <w:pStyle w:val="Ttulo2"/>
        <w:numPr>
          <w:ilvl w:val="1"/>
          <w:numId w:val="30"/>
        </w:numPr>
      </w:pPr>
      <w:bookmarkStart w:id="3" w:name="_Toc155026678"/>
      <w:r>
        <w:t>USFA05</w:t>
      </w:r>
      <w:bookmarkEnd w:id="3"/>
    </w:p>
    <w:p w14:paraId="52130C9B" w14:textId="36CBE367" w:rsidR="000A5359" w:rsidRPr="000A5359" w:rsidRDefault="000A5359" w:rsidP="000A5359">
      <w:pPr>
        <w:pStyle w:val="Ttulo3"/>
        <w:numPr>
          <w:ilvl w:val="2"/>
          <w:numId w:val="30"/>
        </w:numPr>
      </w:pPr>
      <w:bookmarkStart w:id="4" w:name="_Toc155026679"/>
      <w:r w:rsidRPr="00BC3554">
        <w:drawing>
          <wp:anchor distT="0" distB="0" distL="114300" distR="114300" simplePos="0" relativeHeight="251661312" behindDoc="1" locked="0" layoutInCell="1" allowOverlap="1" wp14:anchorId="2BE89E48" wp14:editId="198CA929">
            <wp:simplePos x="0" y="0"/>
            <wp:positionH relativeFrom="margin">
              <wp:posOffset>-1057275</wp:posOffset>
            </wp:positionH>
            <wp:positionV relativeFrom="paragraph">
              <wp:posOffset>301625</wp:posOffset>
            </wp:positionV>
            <wp:extent cx="7391400" cy="267144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359">
        <w:drawing>
          <wp:anchor distT="0" distB="0" distL="114300" distR="114300" simplePos="0" relativeHeight="251662336" behindDoc="1" locked="0" layoutInCell="1" allowOverlap="1" wp14:anchorId="414D3387" wp14:editId="07A97001">
            <wp:simplePos x="0" y="0"/>
            <wp:positionH relativeFrom="margin">
              <wp:align>center</wp:align>
            </wp:positionH>
            <wp:positionV relativeFrom="paragraph">
              <wp:posOffset>2987675</wp:posOffset>
            </wp:positionV>
            <wp:extent cx="743204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37" y="21467"/>
                <wp:lineTo x="215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54" w:rsidRPr="00BC3554">
        <w:t>Zona A</w:t>
      </w:r>
      <w:bookmarkEnd w:id="4"/>
    </w:p>
    <w:p w14:paraId="4F393FF0" w14:textId="62DD8B82" w:rsidR="000A5359" w:rsidRPr="000A5359" w:rsidRDefault="000A5359" w:rsidP="000A5359">
      <w:pPr>
        <w:pStyle w:val="Ttulo3"/>
        <w:numPr>
          <w:ilvl w:val="2"/>
          <w:numId w:val="30"/>
        </w:numPr>
      </w:pPr>
      <w:bookmarkStart w:id="5" w:name="_Toc155026680"/>
      <w:r w:rsidRPr="000A5359">
        <w:drawing>
          <wp:anchor distT="0" distB="0" distL="114300" distR="114300" simplePos="0" relativeHeight="251663360" behindDoc="1" locked="0" layoutInCell="1" allowOverlap="1" wp14:anchorId="5F90837A" wp14:editId="03BA200D">
            <wp:simplePos x="0" y="0"/>
            <wp:positionH relativeFrom="margin">
              <wp:posOffset>-1060162</wp:posOffset>
            </wp:positionH>
            <wp:positionV relativeFrom="page">
              <wp:posOffset>6804503</wp:posOffset>
            </wp:positionV>
            <wp:extent cx="7346950" cy="2781300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54">
        <w:t>Zona B</w:t>
      </w:r>
      <w:bookmarkEnd w:id="5"/>
    </w:p>
    <w:p w14:paraId="32879637" w14:textId="41A3F2C4" w:rsidR="000A5359" w:rsidRDefault="00BC3554" w:rsidP="000A5359">
      <w:pPr>
        <w:pStyle w:val="Ttulo3"/>
        <w:numPr>
          <w:ilvl w:val="2"/>
          <w:numId w:val="30"/>
        </w:numPr>
      </w:pPr>
      <w:bookmarkStart w:id="6" w:name="_Toc155026681"/>
      <w:r>
        <w:lastRenderedPageBreak/>
        <w:t>Zona C</w:t>
      </w:r>
      <w:bookmarkEnd w:id="6"/>
    </w:p>
    <w:p w14:paraId="38F5C6D3" w14:textId="49A5272A" w:rsidR="000A5359" w:rsidRDefault="000A5359" w:rsidP="000A5359">
      <w:r w:rsidRPr="000A5359">
        <w:drawing>
          <wp:anchor distT="0" distB="0" distL="114300" distR="114300" simplePos="0" relativeHeight="251664384" behindDoc="1" locked="0" layoutInCell="1" allowOverlap="1" wp14:anchorId="4D2248AA" wp14:editId="5FDC478E">
            <wp:simplePos x="0" y="0"/>
            <wp:positionH relativeFrom="margin">
              <wp:align>center</wp:align>
            </wp:positionH>
            <wp:positionV relativeFrom="paragraph">
              <wp:posOffset>399941</wp:posOffset>
            </wp:positionV>
            <wp:extent cx="7383780" cy="2695575"/>
            <wp:effectExtent l="0" t="0" r="762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DBDF7" w14:textId="77777777" w:rsidR="000A5359" w:rsidRPr="000A5359" w:rsidRDefault="000A5359" w:rsidP="000A5359"/>
    <w:p w14:paraId="3A0D7298" w14:textId="0B5828C8" w:rsidR="000A5359" w:rsidRDefault="000A5359" w:rsidP="000A5359">
      <w:pPr>
        <w:pStyle w:val="Ttulo3"/>
        <w:numPr>
          <w:ilvl w:val="2"/>
          <w:numId w:val="30"/>
        </w:numPr>
      </w:pPr>
      <w:bookmarkStart w:id="7" w:name="_Toc155026682"/>
      <w:r w:rsidRPr="000A5359">
        <w:drawing>
          <wp:anchor distT="0" distB="0" distL="114300" distR="114300" simplePos="0" relativeHeight="251665408" behindDoc="0" locked="0" layoutInCell="1" allowOverlap="1" wp14:anchorId="679254C7" wp14:editId="5021413E">
            <wp:simplePos x="0" y="0"/>
            <wp:positionH relativeFrom="margin">
              <wp:align>center</wp:align>
            </wp:positionH>
            <wp:positionV relativeFrom="paragraph">
              <wp:posOffset>625366</wp:posOffset>
            </wp:positionV>
            <wp:extent cx="7422148" cy="2707574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148" cy="270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54">
        <w:t>Zona D</w:t>
      </w:r>
      <w:bookmarkEnd w:id="7"/>
      <w:r>
        <w:br/>
      </w:r>
    </w:p>
    <w:p w14:paraId="1F221C8E" w14:textId="1AA9EE91" w:rsidR="000A5359" w:rsidRDefault="000A5359" w:rsidP="000A5359"/>
    <w:p w14:paraId="05AA67A9" w14:textId="2EAF04CE" w:rsidR="000A5359" w:rsidRDefault="000A5359" w:rsidP="000A5359"/>
    <w:p w14:paraId="3861B68B" w14:textId="77777777" w:rsidR="000A5359" w:rsidRDefault="000A5359" w:rsidP="000A5359"/>
    <w:p w14:paraId="129CD422" w14:textId="77777777" w:rsidR="000A5359" w:rsidRDefault="000A5359" w:rsidP="000A5359"/>
    <w:p w14:paraId="2973E6C5" w14:textId="77777777" w:rsidR="000A5359" w:rsidRPr="000A5359" w:rsidRDefault="000A5359" w:rsidP="000A5359"/>
    <w:p w14:paraId="7D474400" w14:textId="4BE41B06" w:rsidR="00BC3554" w:rsidRPr="00BC3554" w:rsidRDefault="00BC3554" w:rsidP="00BC3554">
      <w:pPr>
        <w:pStyle w:val="Ttulo3"/>
        <w:numPr>
          <w:ilvl w:val="2"/>
          <w:numId w:val="30"/>
        </w:numPr>
      </w:pPr>
      <w:bookmarkStart w:id="8" w:name="_Toc155026683"/>
      <w:r>
        <w:lastRenderedPageBreak/>
        <w:t>Zona E</w:t>
      </w:r>
      <w:bookmarkEnd w:id="8"/>
    </w:p>
    <w:p w14:paraId="7033CF2A" w14:textId="043484C0" w:rsidR="00BC3554" w:rsidRDefault="009914EC" w:rsidP="00BC3554">
      <w:r w:rsidRPr="009914EC">
        <w:drawing>
          <wp:anchor distT="0" distB="0" distL="114300" distR="114300" simplePos="0" relativeHeight="251667456" behindDoc="0" locked="0" layoutInCell="1" allowOverlap="1" wp14:anchorId="6FEE0170" wp14:editId="0E921EE8">
            <wp:simplePos x="0" y="0"/>
            <wp:positionH relativeFrom="margin">
              <wp:align>center</wp:align>
            </wp:positionH>
            <wp:positionV relativeFrom="paragraph">
              <wp:posOffset>3324860</wp:posOffset>
            </wp:positionV>
            <wp:extent cx="7413625" cy="359410"/>
            <wp:effectExtent l="0" t="0" r="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359" w:rsidRPr="000A5359">
        <w:drawing>
          <wp:anchor distT="0" distB="0" distL="114300" distR="114300" simplePos="0" relativeHeight="251666432" behindDoc="0" locked="0" layoutInCell="1" allowOverlap="1" wp14:anchorId="4D0D8A99" wp14:editId="260E1D1B">
            <wp:simplePos x="0" y="0"/>
            <wp:positionH relativeFrom="margin">
              <wp:align>center</wp:align>
            </wp:positionH>
            <wp:positionV relativeFrom="paragraph">
              <wp:posOffset>383099</wp:posOffset>
            </wp:positionV>
            <wp:extent cx="7436485" cy="2905760"/>
            <wp:effectExtent l="0" t="0" r="0" b="889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7D808" w14:textId="4EB5DBBE" w:rsidR="00BC3554" w:rsidRPr="00BC3554" w:rsidRDefault="00BC3554" w:rsidP="009914EC"/>
    <w:p w14:paraId="7E4D3BBC" w14:textId="77777777" w:rsidR="00BC3554" w:rsidRDefault="00BC3554" w:rsidP="00BC3554">
      <w:pPr>
        <w:pStyle w:val="Ttulo2"/>
        <w:numPr>
          <w:ilvl w:val="1"/>
          <w:numId w:val="30"/>
        </w:numPr>
      </w:pPr>
      <w:bookmarkStart w:id="9" w:name="_Toc155026684"/>
      <w:r>
        <w:t>USFA06</w:t>
      </w:r>
      <w:bookmarkEnd w:id="9"/>
    </w:p>
    <w:p w14:paraId="3D7BA248" w14:textId="77777777" w:rsidR="009914EC" w:rsidRPr="009914EC" w:rsidRDefault="009914EC" w:rsidP="009914EC"/>
    <w:p w14:paraId="529B303C" w14:textId="51BC112B" w:rsidR="00BC3554" w:rsidRDefault="009914EC" w:rsidP="009914EC">
      <w:pPr>
        <w:pStyle w:val="Ttulo3"/>
        <w:numPr>
          <w:ilvl w:val="2"/>
          <w:numId w:val="30"/>
        </w:numPr>
      </w:pPr>
      <w:bookmarkStart w:id="10" w:name="_Toc155026685"/>
      <w:r>
        <w:t>Temperaturas</w:t>
      </w:r>
      <w:bookmarkEnd w:id="10"/>
    </w:p>
    <w:p w14:paraId="1B4D9B5A" w14:textId="30981893" w:rsidR="009914EC" w:rsidRDefault="009914EC" w:rsidP="009914EC"/>
    <w:p w14:paraId="3ACA02DD" w14:textId="70552BC3" w:rsidR="009914EC" w:rsidRDefault="0022576F" w:rsidP="009914EC">
      <w:r w:rsidRPr="009914EC">
        <w:drawing>
          <wp:anchor distT="0" distB="0" distL="114300" distR="114300" simplePos="0" relativeHeight="251673600" behindDoc="0" locked="0" layoutInCell="1" allowOverlap="1" wp14:anchorId="784A8FBC" wp14:editId="421BB17F">
            <wp:simplePos x="0" y="0"/>
            <wp:positionH relativeFrom="margin">
              <wp:align>center</wp:align>
            </wp:positionH>
            <wp:positionV relativeFrom="paragraph">
              <wp:posOffset>432847</wp:posOffset>
            </wp:positionV>
            <wp:extent cx="6410960" cy="150749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E5BFE" w14:textId="658311F7" w:rsidR="009914EC" w:rsidRPr="009914EC" w:rsidRDefault="009914EC" w:rsidP="009914EC"/>
    <w:p w14:paraId="613F544D" w14:textId="0F66BEE7" w:rsidR="009914EC" w:rsidRDefault="009914EC" w:rsidP="009914EC">
      <w:pPr>
        <w:pStyle w:val="Ttulo3"/>
        <w:numPr>
          <w:ilvl w:val="2"/>
          <w:numId w:val="30"/>
        </w:numPr>
      </w:pPr>
      <w:bookmarkStart w:id="11" w:name="_Toc155026686"/>
      <w:r w:rsidRPr="009914EC">
        <w:lastRenderedPageBreak/>
        <w:drawing>
          <wp:anchor distT="0" distB="0" distL="114300" distR="114300" simplePos="0" relativeHeight="251668480" behindDoc="0" locked="0" layoutInCell="1" allowOverlap="1" wp14:anchorId="63F8D0F8" wp14:editId="73B64CE7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7451725" cy="12668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Zona A</w:t>
      </w:r>
      <w:bookmarkEnd w:id="11"/>
    </w:p>
    <w:p w14:paraId="49125747" w14:textId="77777777" w:rsidR="009914EC" w:rsidRPr="009914EC" w:rsidRDefault="009914EC" w:rsidP="009914EC"/>
    <w:p w14:paraId="131434A1" w14:textId="0809C1B4" w:rsidR="009914EC" w:rsidRDefault="009914EC" w:rsidP="009914EC">
      <w:pPr>
        <w:pStyle w:val="Ttulo3"/>
        <w:numPr>
          <w:ilvl w:val="2"/>
          <w:numId w:val="30"/>
        </w:numPr>
      </w:pPr>
      <w:bookmarkStart w:id="12" w:name="_Toc155026687"/>
      <w:r w:rsidRPr="009914EC">
        <w:drawing>
          <wp:anchor distT="0" distB="0" distL="114300" distR="114300" simplePos="0" relativeHeight="251669504" behindDoc="0" locked="0" layoutInCell="1" allowOverlap="1" wp14:anchorId="0A7B5B95" wp14:editId="5463605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7388225" cy="985520"/>
            <wp:effectExtent l="0" t="0" r="3175" b="508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Zona B</w:t>
      </w:r>
      <w:bookmarkEnd w:id="12"/>
    </w:p>
    <w:p w14:paraId="2D5DD3A2" w14:textId="5EBCB21C" w:rsidR="009914EC" w:rsidRPr="009914EC" w:rsidRDefault="009914EC" w:rsidP="009914EC"/>
    <w:p w14:paraId="73C7C023" w14:textId="400E15B3" w:rsidR="009914EC" w:rsidRDefault="009914EC" w:rsidP="009914EC">
      <w:pPr>
        <w:pStyle w:val="Ttulo3"/>
        <w:numPr>
          <w:ilvl w:val="2"/>
          <w:numId w:val="30"/>
        </w:numPr>
      </w:pPr>
      <w:bookmarkStart w:id="13" w:name="_Toc155026688"/>
      <w:r w:rsidRPr="009914EC">
        <w:drawing>
          <wp:anchor distT="0" distB="0" distL="114300" distR="114300" simplePos="0" relativeHeight="251670528" behindDoc="0" locked="0" layoutInCell="1" allowOverlap="1" wp14:anchorId="09485D4C" wp14:editId="22DDC0D2">
            <wp:simplePos x="0" y="0"/>
            <wp:positionH relativeFrom="margin">
              <wp:align>center</wp:align>
            </wp:positionH>
            <wp:positionV relativeFrom="paragraph">
              <wp:posOffset>541295</wp:posOffset>
            </wp:positionV>
            <wp:extent cx="7503795" cy="1026160"/>
            <wp:effectExtent l="0" t="0" r="1905" b="254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Zona C</w:t>
      </w:r>
      <w:bookmarkEnd w:id="13"/>
      <w:r w:rsidR="0022576F">
        <w:br/>
      </w:r>
    </w:p>
    <w:p w14:paraId="68A50B1D" w14:textId="34A0C40B" w:rsidR="009914EC" w:rsidRPr="009914EC" w:rsidRDefault="009914EC" w:rsidP="009914EC"/>
    <w:p w14:paraId="290939F5" w14:textId="7599E517" w:rsidR="009914EC" w:rsidRDefault="009914EC" w:rsidP="009914EC">
      <w:pPr>
        <w:pStyle w:val="Ttulo3"/>
        <w:numPr>
          <w:ilvl w:val="2"/>
          <w:numId w:val="30"/>
        </w:numPr>
      </w:pPr>
      <w:bookmarkStart w:id="14" w:name="_Toc155026689"/>
      <w:r>
        <w:t>Zona D</w:t>
      </w:r>
      <w:bookmarkEnd w:id="14"/>
    </w:p>
    <w:p w14:paraId="444CA5FE" w14:textId="0EE11BF7" w:rsidR="009914EC" w:rsidRDefault="009914EC" w:rsidP="009914EC">
      <w:r w:rsidRPr="009914EC">
        <w:drawing>
          <wp:anchor distT="0" distB="0" distL="114300" distR="114300" simplePos="0" relativeHeight="251671552" behindDoc="0" locked="0" layoutInCell="1" allowOverlap="1" wp14:anchorId="481C5725" wp14:editId="6CFA8082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7487285" cy="101219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BAC8F" w14:textId="49DF1979" w:rsidR="009914EC" w:rsidRPr="009914EC" w:rsidRDefault="009914EC" w:rsidP="009914EC"/>
    <w:p w14:paraId="57A8A0B1" w14:textId="2C378E5F" w:rsidR="009914EC" w:rsidRDefault="0022576F" w:rsidP="009914EC">
      <w:pPr>
        <w:pStyle w:val="Ttulo3"/>
        <w:numPr>
          <w:ilvl w:val="2"/>
          <w:numId w:val="30"/>
        </w:numPr>
      </w:pPr>
      <w:bookmarkStart w:id="15" w:name="_Toc155026690"/>
      <w:r w:rsidRPr="009914EC">
        <w:rPr>
          <w:rFonts w:asciiTheme="minorHAnsi" w:eastAsiaTheme="minorHAnsi" w:hAnsiTheme="minorHAnsi" w:cstheme="minorBidi"/>
          <w:color w:val="595959" w:themeColor="text1" w:themeTint="A6"/>
          <w:sz w:val="22"/>
        </w:rPr>
        <w:lastRenderedPageBreak/>
        <w:drawing>
          <wp:anchor distT="0" distB="0" distL="114300" distR="114300" simplePos="0" relativeHeight="251672576" behindDoc="1" locked="0" layoutInCell="1" allowOverlap="1" wp14:anchorId="28F9923C" wp14:editId="0882B87B">
            <wp:simplePos x="0" y="0"/>
            <wp:positionH relativeFrom="margin">
              <wp:align>center</wp:align>
            </wp:positionH>
            <wp:positionV relativeFrom="paragraph">
              <wp:posOffset>405079</wp:posOffset>
            </wp:positionV>
            <wp:extent cx="739267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541" y="21225"/>
                <wp:lineTo x="21541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4EC">
        <w:t>Zona E</w:t>
      </w:r>
      <w:bookmarkEnd w:id="15"/>
    </w:p>
    <w:p w14:paraId="68EA6564" w14:textId="203F01DF" w:rsidR="00BC3554" w:rsidRDefault="00BC3554" w:rsidP="00BC3554">
      <w:pPr>
        <w:pStyle w:val="Ttulo2"/>
        <w:numPr>
          <w:ilvl w:val="1"/>
          <w:numId w:val="30"/>
        </w:numPr>
      </w:pPr>
      <w:bookmarkStart w:id="16" w:name="_Toc155026691"/>
      <w:r>
        <w:t>USFA07</w:t>
      </w:r>
      <w:bookmarkEnd w:id="16"/>
    </w:p>
    <w:p w14:paraId="103E63EF" w14:textId="1AA47B34" w:rsidR="00BC3554" w:rsidRPr="00BC3554" w:rsidRDefault="0022576F" w:rsidP="00BC3554">
      <w:r w:rsidRPr="0022576F">
        <w:drawing>
          <wp:anchor distT="0" distB="0" distL="114300" distR="114300" simplePos="0" relativeHeight="251674624" behindDoc="1" locked="0" layoutInCell="1" allowOverlap="1" wp14:anchorId="6482EBED" wp14:editId="5438363B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636651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98305" w14:textId="0BCB8B1C" w:rsidR="00BC3554" w:rsidRPr="00BC3554" w:rsidRDefault="00BC3554" w:rsidP="00BC3554"/>
    <w:p w14:paraId="0A10B47F" w14:textId="77777777" w:rsidR="00D160F0" w:rsidRDefault="00D160F0" w:rsidP="0093685E">
      <w:pPr>
        <w:tabs>
          <w:tab w:val="left" w:pos="1275"/>
        </w:tabs>
      </w:pPr>
    </w:p>
    <w:p w14:paraId="369C171C" w14:textId="7A34250A" w:rsidR="00D160F0" w:rsidRDefault="0022576F" w:rsidP="0093685E">
      <w:pPr>
        <w:tabs>
          <w:tab w:val="left" w:pos="1275"/>
        </w:tabs>
      </w:pPr>
      <w:r>
        <w:br/>
      </w:r>
      <w:r>
        <w:br/>
      </w:r>
      <w:r>
        <w:br/>
      </w:r>
      <w:r>
        <w:br/>
      </w:r>
      <w:r>
        <w:br/>
      </w:r>
    </w:p>
    <w:p w14:paraId="2408AE01" w14:textId="77777777" w:rsidR="0022576F" w:rsidRDefault="0022576F" w:rsidP="0093685E">
      <w:pPr>
        <w:tabs>
          <w:tab w:val="left" w:pos="1275"/>
        </w:tabs>
      </w:pPr>
    </w:p>
    <w:p w14:paraId="05B6DEB6" w14:textId="77777777" w:rsidR="0022576F" w:rsidRDefault="0022576F" w:rsidP="0093685E">
      <w:pPr>
        <w:tabs>
          <w:tab w:val="left" w:pos="1275"/>
        </w:tabs>
      </w:pPr>
    </w:p>
    <w:p w14:paraId="08AED52B" w14:textId="77777777" w:rsidR="0022576F" w:rsidRDefault="0022576F" w:rsidP="0093685E">
      <w:pPr>
        <w:tabs>
          <w:tab w:val="left" w:pos="1275"/>
        </w:tabs>
      </w:pPr>
    </w:p>
    <w:p w14:paraId="1A59641E" w14:textId="77777777" w:rsidR="0022576F" w:rsidRDefault="0022576F" w:rsidP="0093685E">
      <w:pPr>
        <w:tabs>
          <w:tab w:val="left" w:pos="1275"/>
        </w:tabs>
      </w:pPr>
    </w:p>
    <w:p w14:paraId="47FAEBDC" w14:textId="77777777" w:rsidR="0022576F" w:rsidRDefault="0022576F" w:rsidP="0093685E">
      <w:pPr>
        <w:tabs>
          <w:tab w:val="left" w:pos="1275"/>
        </w:tabs>
      </w:pPr>
    </w:p>
    <w:p w14:paraId="5EC40C9E" w14:textId="77777777" w:rsidR="0022576F" w:rsidRDefault="0022576F" w:rsidP="0093685E">
      <w:pPr>
        <w:tabs>
          <w:tab w:val="left" w:pos="1275"/>
        </w:tabs>
      </w:pPr>
    </w:p>
    <w:p w14:paraId="7C56B968" w14:textId="77777777" w:rsidR="0022576F" w:rsidRDefault="0022576F" w:rsidP="0093685E">
      <w:pPr>
        <w:tabs>
          <w:tab w:val="left" w:pos="1275"/>
        </w:tabs>
      </w:pPr>
    </w:p>
    <w:p w14:paraId="5CB021B6" w14:textId="77777777" w:rsidR="0022576F" w:rsidRDefault="0022576F" w:rsidP="0093685E">
      <w:pPr>
        <w:tabs>
          <w:tab w:val="left" w:pos="1275"/>
        </w:tabs>
      </w:pPr>
    </w:p>
    <w:p w14:paraId="5D58B9E7" w14:textId="77777777" w:rsidR="0022576F" w:rsidRDefault="0022576F" w:rsidP="0093685E">
      <w:pPr>
        <w:tabs>
          <w:tab w:val="left" w:pos="1275"/>
        </w:tabs>
      </w:pPr>
    </w:p>
    <w:p w14:paraId="5DA5EE3A" w14:textId="488D7046" w:rsidR="0022576F" w:rsidRDefault="0022576F" w:rsidP="0022576F">
      <w:pPr>
        <w:pStyle w:val="Ttulo1"/>
        <w:numPr>
          <w:ilvl w:val="0"/>
          <w:numId w:val="30"/>
        </w:numPr>
      </w:pPr>
      <w:bookmarkStart w:id="17" w:name="_Toc155026692"/>
      <w:r>
        <w:lastRenderedPageBreak/>
        <w:t>Dados do Sensor</w:t>
      </w:r>
      <w:bookmarkEnd w:id="17"/>
    </w:p>
    <w:p w14:paraId="3C312B0D" w14:textId="77777777" w:rsidR="00D160F0" w:rsidRDefault="00D160F0" w:rsidP="0093685E">
      <w:pPr>
        <w:tabs>
          <w:tab w:val="left" w:pos="1275"/>
        </w:tabs>
      </w:pPr>
    </w:p>
    <w:p w14:paraId="44277BE0" w14:textId="77777777" w:rsidR="00D160F0" w:rsidRDefault="00D160F0" w:rsidP="0093685E">
      <w:pPr>
        <w:tabs>
          <w:tab w:val="left" w:pos="1275"/>
        </w:tabs>
      </w:pPr>
    </w:p>
    <w:p w14:paraId="4CA56186" w14:textId="77777777" w:rsidR="00D160F0" w:rsidRDefault="00D160F0" w:rsidP="0093685E">
      <w:pPr>
        <w:tabs>
          <w:tab w:val="left" w:pos="1275"/>
        </w:tabs>
      </w:pPr>
    </w:p>
    <w:p w14:paraId="7E3206E0" w14:textId="77777777" w:rsidR="00D160F0" w:rsidRDefault="00D160F0" w:rsidP="0093685E">
      <w:pPr>
        <w:tabs>
          <w:tab w:val="left" w:pos="1275"/>
        </w:tabs>
      </w:pPr>
    </w:p>
    <w:p w14:paraId="5FA7C0C6" w14:textId="77777777" w:rsidR="00D160F0" w:rsidRDefault="00D160F0" w:rsidP="0093685E">
      <w:pPr>
        <w:tabs>
          <w:tab w:val="left" w:pos="1275"/>
        </w:tabs>
      </w:pPr>
    </w:p>
    <w:p w14:paraId="7E93B3EE" w14:textId="77777777" w:rsidR="00D160F0" w:rsidRDefault="00D160F0" w:rsidP="0093685E">
      <w:pPr>
        <w:tabs>
          <w:tab w:val="left" w:pos="1275"/>
        </w:tabs>
      </w:pPr>
    </w:p>
    <w:p w14:paraId="2FE3B06F" w14:textId="77777777" w:rsidR="00D160F0" w:rsidRDefault="00D160F0" w:rsidP="0093685E">
      <w:pPr>
        <w:tabs>
          <w:tab w:val="left" w:pos="1275"/>
        </w:tabs>
      </w:pPr>
    </w:p>
    <w:p w14:paraId="5D65BF01" w14:textId="77777777" w:rsidR="00BC3554" w:rsidRDefault="00BC3554" w:rsidP="0093685E">
      <w:pPr>
        <w:tabs>
          <w:tab w:val="left" w:pos="1275"/>
        </w:tabs>
      </w:pPr>
    </w:p>
    <w:p w14:paraId="528AFE5A" w14:textId="77777777" w:rsidR="00BC3554" w:rsidRDefault="00BC3554" w:rsidP="0093685E">
      <w:pPr>
        <w:tabs>
          <w:tab w:val="left" w:pos="1275"/>
        </w:tabs>
      </w:pPr>
    </w:p>
    <w:p w14:paraId="4D402CDE" w14:textId="320630AB" w:rsidR="00BC3554" w:rsidRDefault="00BC3554" w:rsidP="0093685E">
      <w:pPr>
        <w:tabs>
          <w:tab w:val="left" w:pos="1275"/>
        </w:tabs>
      </w:pPr>
      <w:r>
        <w:br/>
      </w:r>
    </w:p>
    <w:p w14:paraId="082147E2" w14:textId="77777777" w:rsidR="00B476E7" w:rsidRDefault="00B476E7" w:rsidP="0093685E">
      <w:pPr>
        <w:tabs>
          <w:tab w:val="left" w:pos="1275"/>
        </w:tabs>
      </w:pPr>
    </w:p>
    <w:p w14:paraId="5D07AA6D" w14:textId="77777777" w:rsidR="0022576F" w:rsidRDefault="0022576F" w:rsidP="0093685E">
      <w:pPr>
        <w:tabs>
          <w:tab w:val="left" w:pos="1275"/>
        </w:tabs>
      </w:pPr>
    </w:p>
    <w:p w14:paraId="54B3964A" w14:textId="77777777" w:rsidR="0022576F" w:rsidRDefault="0022576F" w:rsidP="0093685E">
      <w:pPr>
        <w:tabs>
          <w:tab w:val="left" w:pos="1275"/>
        </w:tabs>
      </w:pPr>
    </w:p>
    <w:p w14:paraId="0AF13959" w14:textId="77777777" w:rsidR="0022576F" w:rsidRDefault="0022576F" w:rsidP="0093685E">
      <w:pPr>
        <w:tabs>
          <w:tab w:val="left" w:pos="1275"/>
        </w:tabs>
      </w:pPr>
    </w:p>
    <w:p w14:paraId="226D4E0D" w14:textId="77777777" w:rsidR="0022576F" w:rsidRDefault="0022576F" w:rsidP="0093685E">
      <w:pPr>
        <w:tabs>
          <w:tab w:val="left" w:pos="1275"/>
        </w:tabs>
      </w:pPr>
    </w:p>
    <w:p w14:paraId="7B860F3B" w14:textId="77777777" w:rsidR="0022576F" w:rsidRDefault="0022576F" w:rsidP="0093685E">
      <w:pPr>
        <w:tabs>
          <w:tab w:val="left" w:pos="1275"/>
        </w:tabs>
      </w:pPr>
    </w:p>
    <w:p w14:paraId="38D760CB" w14:textId="77777777" w:rsidR="0022576F" w:rsidRDefault="0022576F" w:rsidP="0093685E">
      <w:pPr>
        <w:tabs>
          <w:tab w:val="left" w:pos="1275"/>
        </w:tabs>
      </w:pPr>
    </w:p>
    <w:p w14:paraId="19C22EDA" w14:textId="77777777" w:rsidR="0022576F" w:rsidRDefault="0022576F" w:rsidP="0093685E">
      <w:pPr>
        <w:tabs>
          <w:tab w:val="left" w:pos="1275"/>
        </w:tabs>
      </w:pPr>
    </w:p>
    <w:p w14:paraId="53C08B12" w14:textId="77777777" w:rsidR="0022576F" w:rsidRDefault="0022576F" w:rsidP="0093685E">
      <w:pPr>
        <w:tabs>
          <w:tab w:val="left" w:pos="1275"/>
        </w:tabs>
      </w:pPr>
    </w:p>
    <w:p w14:paraId="3941F871" w14:textId="77777777" w:rsidR="0022576F" w:rsidRDefault="0022576F" w:rsidP="0093685E">
      <w:pPr>
        <w:tabs>
          <w:tab w:val="left" w:pos="1275"/>
        </w:tabs>
      </w:pPr>
    </w:p>
    <w:p w14:paraId="2F2E88E7" w14:textId="77777777" w:rsidR="0022576F" w:rsidRDefault="0022576F" w:rsidP="0093685E">
      <w:pPr>
        <w:tabs>
          <w:tab w:val="left" w:pos="1275"/>
        </w:tabs>
      </w:pPr>
    </w:p>
    <w:p w14:paraId="5D754106" w14:textId="77777777" w:rsidR="0022576F" w:rsidRDefault="0022576F" w:rsidP="0093685E">
      <w:pPr>
        <w:tabs>
          <w:tab w:val="left" w:pos="1275"/>
        </w:tabs>
      </w:pPr>
    </w:p>
    <w:p w14:paraId="145559D3" w14:textId="77777777" w:rsidR="0022576F" w:rsidRDefault="0022576F" w:rsidP="0093685E">
      <w:pPr>
        <w:tabs>
          <w:tab w:val="left" w:pos="1275"/>
        </w:tabs>
      </w:pPr>
    </w:p>
    <w:p w14:paraId="791A00D9" w14:textId="77777777" w:rsidR="0022576F" w:rsidRDefault="0022576F" w:rsidP="0093685E">
      <w:pPr>
        <w:tabs>
          <w:tab w:val="left" w:pos="1275"/>
        </w:tabs>
      </w:pPr>
    </w:p>
    <w:p w14:paraId="34ED1317" w14:textId="2F746B97" w:rsidR="00583359" w:rsidRPr="00B476E7" w:rsidRDefault="00583359" w:rsidP="00B476E7">
      <w:pPr>
        <w:pStyle w:val="Ttulo1"/>
        <w:numPr>
          <w:ilvl w:val="0"/>
          <w:numId w:val="30"/>
        </w:numPr>
      </w:pPr>
      <w:bookmarkStart w:id="18" w:name="_Toc155026693"/>
      <w:r w:rsidRPr="00B476E7">
        <w:lastRenderedPageBreak/>
        <w:t>Conclusão</w:t>
      </w:r>
      <w:bookmarkEnd w:id="18"/>
    </w:p>
    <w:p w14:paraId="1C711E59" w14:textId="77777777" w:rsidR="00583359" w:rsidRPr="00583359" w:rsidRDefault="00583359" w:rsidP="00583359"/>
    <w:p w14:paraId="2D79D44F" w14:textId="07C3B0A5" w:rsidR="00583359" w:rsidRDefault="00583359" w:rsidP="00583359">
      <w:pPr>
        <w:ind w:firstLine="360"/>
        <w:jc w:val="both"/>
      </w:pPr>
      <w:r>
        <w:t>No âmbito desta unidade curricular, concluímos que foi desafiante e que nos permitiu adquirir mais conhecimentos sobre</w:t>
      </w:r>
      <w:r w:rsidR="00B476E7">
        <w:t xml:space="preserve"> a componente térmica da unidade curricula em questão</w:t>
      </w:r>
      <w:r>
        <w:t xml:space="preserve">. Posto isto, acreditamos que </w:t>
      </w:r>
      <w:r w:rsidR="00B476E7">
        <w:t xml:space="preserve">todos </w:t>
      </w:r>
      <w:r>
        <w:t>os objetivos foram atingidos</w:t>
      </w:r>
      <w:r w:rsidR="00B476E7">
        <w:t xml:space="preserve"> com sucesso</w:t>
      </w:r>
      <w:r>
        <w:t>.</w:t>
      </w:r>
    </w:p>
    <w:p w14:paraId="0D4F0E75" w14:textId="77777777" w:rsidR="00583359" w:rsidRDefault="00583359" w:rsidP="00583359">
      <w:pPr>
        <w:ind w:firstLine="360"/>
        <w:jc w:val="both"/>
      </w:pPr>
    </w:p>
    <w:p w14:paraId="36CEFD0B" w14:textId="77777777" w:rsidR="00583359" w:rsidRDefault="00583359" w:rsidP="00B476E7">
      <w:pPr>
        <w:jc w:val="both"/>
      </w:pPr>
    </w:p>
    <w:sectPr w:rsidR="00583359" w:rsidSect="0089714F">
      <w:footerReference w:type="default" r:id="rId2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27EB" w14:textId="77777777" w:rsidR="00EF0823" w:rsidRDefault="00EF0823" w:rsidP="00C6554A">
      <w:pPr>
        <w:spacing w:before="0" w:after="0" w:line="240" w:lineRule="auto"/>
      </w:pPr>
      <w:r>
        <w:separator/>
      </w:r>
    </w:p>
  </w:endnote>
  <w:endnote w:type="continuationSeparator" w:id="0">
    <w:p w14:paraId="19FAED76" w14:textId="77777777" w:rsidR="00EF0823" w:rsidRDefault="00EF082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996F" w14:textId="77777777" w:rsidR="007076B0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07F1" w14:textId="77777777" w:rsidR="00EF0823" w:rsidRDefault="00EF082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F8134A9" w14:textId="77777777" w:rsidR="00EF0823" w:rsidRDefault="00EF082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9E64CD"/>
    <w:multiLevelType w:val="multilevel"/>
    <w:tmpl w:val="F69C4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94E47"/>
    <w:multiLevelType w:val="hybridMultilevel"/>
    <w:tmpl w:val="A1828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73A1E"/>
    <w:multiLevelType w:val="hybridMultilevel"/>
    <w:tmpl w:val="8F982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D26DD"/>
    <w:multiLevelType w:val="hybridMultilevel"/>
    <w:tmpl w:val="63C4C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EAD46E0"/>
    <w:multiLevelType w:val="hybridMultilevel"/>
    <w:tmpl w:val="7E9807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4A14DF"/>
    <w:multiLevelType w:val="hybridMultilevel"/>
    <w:tmpl w:val="BB24C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863234"/>
    <w:multiLevelType w:val="hybridMultilevel"/>
    <w:tmpl w:val="41E689F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AC953A9"/>
    <w:multiLevelType w:val="hybridMultilevel"/>
    <w:tmpl w:val="87CAE1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D72F3"/>
    <w:multiLevelType w:val="hybridMultilevel"/>
    <w:tmpl w:val="3A1E1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E7440"/>
    <w:multiLevelType w:val="multilevel"/>
    <w:tmpl w:val="E500C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B896409"/>
    <w:multiLevelType w:val="hybridMultilevel"/>
    <w:tmpl w:val="ECD2D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22567"/>
    <w:multiLevelType w:val="hybridMultilevel"/>
    <w:tmpl w:val="23D62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D4B5C"/>
    <w:multiLevelType w:val="hybridMultilevel"/>
    <w:tmpl w:val="825ED0F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B6A57"/>
    <w:multiLevelType w:val="hybridMultilevel"/>
    <w:tmpl w:val="D6BEC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14B7A"/>
    <w:multiLevelType w:val="hybridMultilevel"/>
    <w:tmpl w:val="AD5AE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E84DD5"/>
    <w:multiLevelType w:val="hybridMultilevel"/>
    <w:tmpl w:val="5662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07334"/>
    <w:multiLevelType w:val="hybridMultilevel"/>
    <w:tmpl w:val="D5EE906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035A9A"/>
    <w:multiLevelType w:val="hybridMultilevel"/>
    <w:tmpl w:val="2E2A6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91F8E"/>
    <w:multiLevelType w:val="hybridMultilevel"/>
    <w:tmpl w:val="5E3A5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408BF"/>
    <w:multiLevelType w:val="hybridMultilevel"/>
    <w:tmpl w:val="4BC2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74D54"/>
    <w:multiLevelType w:val="hybridMultilevel"/>
    <w:tmpl w:val="922E5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A440F"/>
    <w:multiLevelType w:val="hybridMultilevel"/>
    <w:tmpl w:val="8D3CC79C"/>
    <w:lvl w:ilvl="0" w:tplc="56BE42B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3575128">
    <w:abstractNumId w:val="9"/>
  </w:num>
  <w:num w:numId="2" w16cid:durableId="995230740">
    <w:abstractNumId w:val="8"/>
  </w:num>
  <w:num w:numId="3" w16cid:durableId="1623725304">
    <w:abstractNumId w:val="8"/>
  </w:num>
  <w:num w:numId="4" w16cid:durableId="1780832203">
    <w:abstractNumId w:val="9"/>
  </w:num>
  <w:num w:numId="5" w16cid:durableId="2042976324">
    <w:abstractNumId w:val="27"/>
  </w:num>
  <w:num w:numId="6" w16cid:durableId="404764656">
    <w:abstractNumId w:val="11"/>
  </w:num>
  <w:num w:numId="7" w16cid:durableId="511143319">
    <w:abstractNumId w:val="15"/>
  </w:num>
  <w:num w:numId="8" w16cid:durableId="807017480">
    <w:abstractNumId w:val="7"/>
  </w:num>
  <w:num w:numId="9" w16cid:durableId="1171260230">
    <w:abstractNumId w:val="6"/>
  </w:num>
  <w:num w:numId="10" w16cid:durableId="1781946760">
    <w:abstractNumId w:val="5"/>
  </w:num>
  <w:num w:numId="11" w16cid:durableId="1583642850">
    <w:abstractNumId w:val="4"/>
  </w:num>
  <w:num w:numId="12" w16cid:durableId="2052226162">
    <w:abstractNumId w:val="3"/>
  </w:num>
  <w:num w:numId="13" w16cid:durableId="2042976297">
    <w:abstractNumId w:val="2"/>
  </w:num>
  <w:num w:numId="14" w16cid:durableId="1659649621">
    <w:abstractNumId w:val="1"/>
  </w:num>
  <w:num w:numId="15" w16cid:durableId="444273211">
    <w:abstractNumId w:val="0"/>
  </w:num>
  <w:num w:numId="16" w16cid:durableId="1307970508">
    <w:abstractNumId w:val="24"/>
  </w:num>
  <w:num w:numId="17" w16cid:durableId="1733848600">
    <w:abstractNumId w:val="30"/>
  </w:num>
  <w:num w:numId="18" w16cid:durableId="173502058">
    <w:abstractNumId w:val="18"/>
  </w:num>
  <w:num w:numId="19" w16cid:durableId="935559159">
    <w:abstractNumId w:val="13"/>
  </w:num>
  <w:num w:numId="20" w16cid:durableId="1211768785">
    <w:abstractNumId w:val="29"/>
  </w:num>
  <w:num w:numId="21" w16cid:durableId="2019040250">
    <w:abstractNumId w:val="21"/>
  </w:num>
  <w:num w:numId="22" w16cid:durableId="739132477">
    <w:abstractNumId w:val="12"/>
  </w:num>
  <w:num w:numId="23" w16cid:durableId="595479555">
    <w:abstractNumId w:val="32"/>
  </w:num>
  <w:num w:numId="24" w16cid:durableId="1835875492">
    <w:abstractNumId w:val="16"/>
  </w:num>
  <w:num w:numId="25" w16cid:durableId="652023632">
    <w:abstractNumId w:val="17"/>
  </w:num>
  <w:num w:numId="26" w16cid:durableId="1272786436">
    <w:abstractNumId w:val="14"/>
  </w:num>
  <w:num w:numId="27" w16cid:durableId="160514129">
    <w:abstractNumId w:val="20"/>
  </w:num>
  <w:num w:numId="28" w16cid:durableId="795831511">
    <w:abstractNumId w:val="25"/>
  </w:num>
  <w:num w:numId="29" w16cid:durableId="1601060972">
    <w:abstractNumId w:val="23"/>
  </w:num>
  <w:num w:numId="30" w16cid:durableId="53743221">
    <w:abstractNumId w:val="10"/>
  </w:num>
  <w:num w:numId="31" w16cid:durableId="1412390542">
    <w:abstractNumId w:val="34"/>
  </w:num>
  <w:num w:numId="32" w16cid:durableId="449596761">
    <w:abstractNumId w:val="19"/>
  </w:num>
  <w:num w:numId="33" w16cid:durableId="491069454">
    <w:abstractNumId w:val="33"/>
  </w:num>
  <w:num w:numId="34" w16cid:durableId="964314862">
    <w:abstractNumId w:val="31"/>
  </w:num>
  <w:num w:numId="35" w16cid:durableId="856819599">
    <w:abstractNumId w:val="22"/>
  </w:num>
  <w:num w:numId="36" w16cid:durableId="1794135911">
    <w:abstractNumId w:val="28"/>
  </w:num>
  <w:num w:numId="37" w16cid:durableId="21140129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5D"/>
    <w:rsid w:val="0000447F"/>
    <w:rsid w:val="000045AE"/>
    <w:rsid w:val="00092742"/>
    <w:rsid w:val="000A5359"/>
    <w:rsid w:val="000C36F0"/>
    <w:rsid w:val="00116FB3"/>
    <w:rsid w:val="00144E33"/>
    <w:rsid w:val="00157B60"/>
    <w:rsid w:val="0016646F"/>
    <w:rsid w:val="00173E42"/>
    <w:rsid w:val="00185E6C"/>
    <w:rsid w:val="001C7562"/>
    <w:rsid w:val="001D06CB"/>
    <w:rsid w:val="001E323B"/>
    <w:rsid w:val="00222F62"/>
    <w:rsid w:val="0022576F"/>
    <w:rsid w:val="002554CD"/>
    <w:rsid w:val="00266938"/>
    <w:rsid w:val="00293B83"/>
    <w:rsid w:val="002B4294"/>
    <w:rsid w:val="00333D0D"/>
    <w:rsid w:val="00344E41"/>
    <w:rsid w:val="00373587"/>
    <w:rsid w:val="003873B8"/>
    <w:rsid w:val="003E169F"/>
    <w:rsid w:val="004116B5"/>
    <w:rsid w:val="004C049F"/>
    <w:rsid w:val="005000E2"/>
    <w:rsid w:val="00583359"/>
    <w:rsid w:val="005A7325"/>
    <w:rsid w:val="005F005D"/>
    <w:rsid w:val="0065030E"/>
    <w:rsid w:val="00693950"/>
    <w:rsid w:val="00697393"/>
    <w:rsid w:val="006A2D2F"/>
    <w:rsid w:val="006A3CE7"/>
    <w:rsid w:val="007076B0"/>
    <w:rsid w:val="00723497"/>
    <w:rsid w:val="00754BD9"/>
    <w:rsid w:val="00761C78"/>
    <w:rsid w:val="00762357"/>
    <w:rsid w:val="00793096"/>
    <w:rsid w:val="00795113"/>
    <w:rsid w:val="007C5BE3"/>
    <w:rsid w:val="007D7202"/>
    <w:rsid w:val="008708B8"/>
    <w:rsid w:val="0089714F"/>
    <w:rsid w:val="008C1520"/>
    <w:rsid w:val="008C5F49"/>
    <w:rsid w:val="008D0723"/>
    <w:rsid w:val="0091255C"/>
    <w:rsid w:val="009160FF"/>
    <w:rsid w:val="0093685E"/>
    <w:rsid w:val="00944AAD"/>
    <w:rsid w:val="00961FC4"/>
    <w:rsid w:val="00973448"/>
    <w:rsid w:val="009914EC"/>
    <w:rsid w:val="009C206D"/>
    <w:rsid w:val="009E71B8"/>
    <w:rsid w:val="009F712D"/>
    <w:rsid w:val="00A7782E"/>
    <w:rsid w:val="00AB1A8F"/>
    <w:rsid w:val="00B476E7"/>
    <w:rsid w:val="00B633B4"/>
    <w:rsid w:val="00BC3554"/>
    <w:rsid w:val="00BE5B41"/>
    <w:rsid w:val="00BF04F4"/>
    <w:rsid w:val="00C6554A"/>
    <w:rsid w:val="00CA7033"/>
    <w:rsid w:val="00CB0226"/>
    <w:rsid w:val="00CD4768"/>
    <w:rsid w:val="00D160F0"/>
    <w:rsid w:val="00DD4053"/>
    <w:rsid w:val="00DF587B"/>
    <w:rsid w:val="00E936CF"/>
    <w:rsid w:val="00ED7C44"/>
    <w:rsid w:val="00EF0823"/>
    <w:rsid w:val="00F34C51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BDE6F"/>
  <w15:chartTrackingRefBased/>
  <w15:docId w15:val="{005C867E-47AE-43D2-8EC0-0A83E7EC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54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04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7D720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D7202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16646F"/>
    <w:pPr>
      <w:ind w:left="720"/>
      <w:contextualSpacing/>
    </w:pPr>
  </w:style>
  <w:style w:type="table" w:styleId="TabelacomGrelha">
    <w:name w:val="Table Grid"/>
    <w:basedOn w:val="Tabelanormal"/>
    <w:uiPriority w:val="39"/>
    <w:rsid w:val="006A2D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">
    <w:name w:val="toc 3"/>
    <w:basedOn w:val="Normal"/>
    <w:next w:val="Normal"/>
    <w:autoRedefine/>
    <w:uiPriority w:val="39"/>
    <w:unhideWhenUsed/>
    <w:rsid w:val="0091255C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00447F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448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583359"/>
  </w:style>
  <w:style w:type="paragraph" w:styleId="ndice1">
    <w:name w:val="toc 1"/>
    <w:basedOn w:val="Normal"/>
    <w:next w:val="Normal"/>
    <w:autoRedefine/>
    <w:uiPriority w:val="39"/>
    <w:unhideWhenUsed/>
    <w:rsid w:val="006939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co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Cat23</b:Tag>
    <b:SourceType>InternetSite</b:SourceType>
    <b:Guid>{381320FB-2BB6-4799-9624-469929BC5EDD}</b:Guid>
    <b:Author>
      <b:Author>
        <b:NameList>
          <b:Person>
            <b:Last>Rodrigues</b:Last>
            <b:First>Catarina</b:First>
          </b:Person>
        </b:NameList>
      </b:Author>
    </b:Author>
    <b:Title>Homify</b:Title>
    <b:Year>2023</b:Year>
    <b:Month>Fevereiro</b:Month>
    <b:Day>25</b:Day>
    <b:URL>https://www.homify.pt/livros_de_ideias/4653711/a-melhor-orientacao-solar-para-a-sua-casa-saiba-tudo</b:URL>
    <b:RefOrder>1</b:RefOrder>
  </b:Source>
  <b:Source>
    <b:Tag>Pro</b:Tag>
    <b:SourceType>InternetSite</b:SourceType>
    <b:Guid>{1F022797-14F9-4367-8B7E-B5B4B3E6FB16}</b:Guid>
    <b:Author>
      <b:Author>
        <b:Corporate>Protolab</b:Corporate>
      </b:Author>
    </b:Author>
    <b:Title>Protolab</b:Title>
    <b:URL>http://www.protolab.com.br/Tabela-Condutividade-Material-Construcao.htm</b:URL>
    <b:RefOrder>2</b:RefOrder>
  </b:Source>
  <b:Source>
    <b:Tag>Gru23</b:Tag>
    <b:SourceType>InternetSite</b:SourceType>
    <b:Guid>{9F017851-FDE6-4415-823F-DFD9B9E649C1}</b:Guid>
    <b:Author>
      <b:Author>
        <b:Corporate>Grupo FAS</b:Corporate>
      </b:Author>
    </b:Author>
    <b:Title>LinkedIn</b:Title>
    <b:Year>2023</b:Year>
    <b:Month>Outubro</b:Month>
    <b:Day>5</b:Day>
    <b:URL>https://www.linkedin.com/pulse/quais-os-materiais-ideais-para-o-isolamento-térmico-das-paredes/?originalSubdomain=pt</b:URL>
    <b:RefOrder>3</b:RefOrder>
  </b:Source>
  <b:Source>
    <b:Tag>Dan23</b:Tag>
    <b:SourceType>InternetSite</b:SourceType>
    <b:Guid>{D05406F3-3203-44BF-A631-57ECDACB6297}</b:Guid>
    <b:Author>
      <b:Author>
        <b:NameList>
          <b:Person>
            <b:Last>Silva</b:Last>
            <b:First>Daniela</b:First>
          </b:Person>
        </b:NameList>
      </b:Author>
    </b:Author>
    <b:Title>klclima</b:Title>
    <b:Year>2023</b:Year>
    <b:Month>Março</b:Month>
    <b:Day>24</b:Day>
    <b:URL>https://klclima.pt/2023/05/como-escolher-o-melhor-tipo-de-isolamento-para-a-sua-casa/</b:URL>
    <b:RefOrder>4</b:RefOrder>
  </b:Source>
  <b:Source>
    <b:Tag>Cae</b:Tag>
    <b:SourceType>InternetSite</b:SourceType>
    <b:Guid>{9327C03D-9711-4F8F-8B2D-A7EDA363A489}</b:Guid>
    <b:Author>
      <b:Author>
        <b:Corporate>Caetano Formula Renault</b:Corporate>
      </b:Author>
    </b:Author>
    <b:Title>Caetano Formula Renault</b:Title>
    <b:URL>https://www.caetanoformularenault.pt/renault-master/</b:URL>
    <b:RefOrder>5</b:RefOrder>
  </b:Source>
  <b:Source>
    <b:Tag>Wik</b:Tag>
    <b:SourceType>InternetSite</b:SourceType>
    <b:Guid>{3BD84266-423E-486B-978B-D293874100DA}</b:Guid>
    <b:Author>
      <b:Author>
        <b:Corporate>Wikipedia</b:Corporate>
      </b:Author>
    </b:Author>
    <b:Title>Condutividade Térmica</b:Title>
    <b:InternetSiteTitle>Wikipedia</b:InternetSiteTitle>
    <b:URL>https://pt.wikipedia.org/wiki/Condutividade_térmica</b:URL>
    <b:RefOrder>6</b:RefOrder>
  </b:Source>
  <b:Source>
    <b:Tag>Dec22</b:Tag>
    <b:SourceType>InternetSite</b:SourceType>
    <b:Guid>{6029FD9E-B17F-4DDC-9779-F61983282783}</b:Guid>
    <b:Author>
      <b:Author>
        <b:Corporate>Deco Proteste</b:Corporate>
      </b:Author>
    </b:Author>
    <b:Title>Isolamento Térmico prós-contras 10 materiais</b:Title>
    <b:InternetSiteTitle>Deco Proteste</b:InternetSiteTitle>
    <b:Year>2022</b:Year>
    <b:Month>Setembro</b:Month>
    <b:Day>1</b:Day>
    <b:URL>https://www.deco.proteste.pt/casa-energia/aquecimento/dicas/isolamento-termico-pros-contras-10-materiais</b:URL>
    <b:RefOrder>7</b:RefOrder>
  </b:Source>
</b:Sources>
</file>

<file path=customXml/itemProps1.xml><?xml version="1.0" encoding="utf-8"?>
<ds:datastoreItem xmlns:ds="http://schemas.openxmlformats.org/officeDocument/2006/customXml" ds:itemID="{300D9451-4C48-4DF6-9414-5189B9E3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</Template>
  <TotalTime>5</TotalTime>
  <Pages>14</Pages>
  <Words>997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Sousa</dc:creator>
  <cp:keywords/>
  <dc:description/>
  <cp:lastModifiedBy>Vasco Rafael Pinto Sousa</cp:lastModifiedBy>
  <cp:revision>2</cp:revision>
  <cp:lastPrinted>2023-11-26T07:06:00Z</cp:lastPrinted>
  <dcterms:created xsi:type="dcterms:W3CDTF">2024-01-01T18:38:00Z</dcterms:created>
  <dcterms:modified xsi:type="dcterms:W3CDTF">2024-01-01T18:38:00Z</dcterms:modified>
</cp:coreProperties>
</file>